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5D2641" w14:textId="77777777" w:rsidR="00240FA8" w:rsidRDefault="000E7C94" w:rsidP="00240FA8">
      <w:pPr>
        <w:ind w:firstLine="0"/>
        <w:jc w:val="center"/>
        <w:rPr>
          <w:rFonts w:ascii="Arial" w:hAnsi="Arial" w:cs="Arial"/>
          <w:b/>
          <w:bCs/>
        </w:rPr>
      </w:pPr>
      <w:r w:rsidRPr="000E7C94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82816" behindDoc="1" locked="0" layoutInCell="1" allowOverlap="1" wp14:anchorId="59D13F0C" wp14:editId="6C9A7078">
            <wp:simplePos x="0" y="0"/>
            <wp:positionH relativeFrom="page">
              <wp:posOffset>115757</wp:posOffset>
            </wp:positionH>
            <wp:positionV relativeFrom="page">
              <wp:posOffset>628277</wp:posOffset>
            </wp:positionV>
            <wp:extent cx="1047750" cy="91440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000"/>
                    <a:stretch/>
                  </pic:blipFill>
                  <pic:spPr bwMode="auto">
                    <a:xfrm>
                      <a:off x="0" y="0"/>
                      <a:ext cx="10477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06E0" w:rsidRPr="000E7C94">
        <w:rPr>
          <w:rFonts w:ascii="Arial" w:hAnsi="Arial" w:cs="Arial"/>
          <w:b/>
          <w:bCs/>
        </w:rPr>
        <w:t>REPUBLICA BOLIVARIANA DE VENEZUEL</w:t>
      </w:r>
      <w:r w:rsidR="00362D09" w:rsidRPr="000E7C94">
        <w:rPr>
          <w:rFonts w:ascii="Arial" w:hAnsi="Arial" w:cs="Arial"/>
          <w:b/>
          <w:bCs/>
        </w:rPr>
        <w:t>A</w:t>
      </w:r>
    </w:p>
    <w:p w14:paraId="778AE230" w14:textId="36890A4E" w:rsidR="00C006E0" w:rsidRPr="000E7C94" w:rsidRDefault="00C006E0" w:rsidP="00240FA8">
      <w:pPr>
        <w:ind w:firstLine="0"/>
        <w:jc w:val="center"/>
        <w:rPr>
          <w:rFonts w:ascii="Arial" w:hAnsi="Arial" w:cs="Arial"/>
          <w:b/>
          <w:bCs/>
        </w:rPr>
      </w:pPr>
      <w:r w:rsidRPr="000E7C94">
        <w:rPr>
          <w:rFonts w:ascii="Arial" w:hAnsi="Arial" w:cs="Arial"/>
          <w:b/>
          <w:bCs/>
        </w:rPr>
        <w:t>MINISTERIO DEL PODE POPULAR PARA LA EDUCACI</w:t>
      </w:r>
      <w:r w:rsidR="00FF528C" w:rsidRPr="000E7C94">
        <w:rPr>
          <w:rFonts w:ascii="Arial" w:hAnsi="Arial" w:cs="Arial"/>
          <w:b/>
          <w:bCs/>
        </w:rPr>
        <w:t>Ó</w:t>
      </w:r>
      <w:r w:rsidRPr="000E7C94">
        <w:rPr>
          <w:rFonts w:ascii="Arial" w:hAnsi="Arial" w:cs="Arial"/>
          <w:b/>
          <w:bCs/>
        </w:rPr>
        <w:t>N</w:t>
      </w:r>
      <w:r w:rsidR="00FF528C" w:rsidRPr="000E7C94">
        <w:rPr>
          <w:rFonts w:ascii="Arial" w:hAnsi="Arial" w:cs="Arial"/>
          <w:b/>
          <w:bCs/>
        </w:rPr>
        <w:t xml:space="preserve"> UNIVERSITARIA</w:t>
      </w:r>
      <w:r w:rsidRPr="000E7C94">
        <w:rPr>
          <w:rFonts w:ascii="Arial" w:hAnsi="Arial" w:cs="Arial"/>
          <w:b/>
          <w:bCs/>
        </w:rPr>
        <w:t xml:space="preserve"> </w:t>
      </w:r>
      <w:r w:rsidR="00362D09" w:rsidRPr="000E7C94">
        <w:rPr>
          <w:rFonts w:ascii="Arial" w:hAnsi="Arial" w:cs="Arial"/>
          <w:b/>
          <w:bCs/>
        </w:rPr>
        <w:br/>
      </w:r>
      <w:r w:rsidRPr="000E7C94">
        <w:rPr>
          <w:rFonts w:ascii="Arial" w:hAnsi="Arial" w:cs="Arial"/>
          <w:b/>
          <w:bCs/>
        </w:rPr>
        <w:t xml:space="preserve">UNIVERSIDAD </w:t>
      </w:r>
      <w:r w:rsidR="00FF528C" w:rsidRPr="000E7C94">
        <w:rPr>
          <w:rFonts w:ascii="Arial" w:hAnsi="Arial" w:cs="Arial"/>
          <w:b/>
          <w:bCs/>
        </w:rPr>
        <w:t>POLITÉCNICA</w:t>
      </w:r>
      <w:r w:rsidRPr="000E7C94">
        <w:rPr>
          <w:rFonts w:ascii="Arial" w:hAnsi="Arial" w:cs="Arial"/>
          <w:b/>
          <w:bCs/>
        </w:rPr>
        <w:t xml:space="preserve">TERRITORIAL DE YARACUY </w:t>
      </w:r>
      <w:r w:rsidR="00362D09" w:rsidRPr="000E7C94">
        <w:rPr>
          <w:rFonts w:ascii="Arial" w:hAnsi="Arial" w:cs="Arial"/>
          <w:b/>
          <w:bCs/>
        </w:rPr>
        <w:t>“</w:t>
      </w:r>
      <w:r w:rsidRPr="000E7C94">
        <w:rPr>
          <w:rFonts w:ascii="Arial" w:hAnsi="Arial" w:cs="Arial"/>
          <w:b/>
          <w:bCs/>
        </w:rPr>
        <w:t>ARISTIDES</w:t>
      </w:r>
      <w:r w:rsidR="000E7C94" w:rsidRPr="000E7C94">
        <w:rPr>
          <w:rFonts w:ascii="Arial" w:hAnsi="Arial" w:cs="Arial"/>
          <w:b/>
          <w:bCs/>
        </w:rPr>
        <w:t xml:space="preserve"> </w:t>
      </w:r>
      <w:r w:rsidRPr="000E7C94">
        <w:rPr>
          <w:rFonts w:ascii="Arial" w:hAnsi="Arial" w:cs="Arial"/>
          <w:b/>
          <w:bCs/>
        </w:rPr>
        <w:t>BASTIDAS</w:t>
      </w:r>
      <w:r w:rsidR="00362D09" w:rsidRPr="000E7C94">
        <w:rPr>
          <w:rFonts w:ascii="Arial" w:hAnsi="Arial" w:cs="Arial"/>
          <w:b/>
          <w:bCs/>
        </w:rPr>
        <w:t>”</w:t>
      </w:r>
      <w:r w:rsidR="00362D09" w:rsidRPr="000E7C94">
        <w:rPr>
          <w:rFonts w:ascii="Arial" w:hAnsi="Arial" w:cs="Arial"/>
          <w:b/>
          <w:bCs/>
        </w:rPr>
        <w:br/>
      </w:r>
      <w:r w:rsidRPr="000E7C94">
        <w:rPr>
          <w:rFonts w:ascii="Arial" w:hAnsi="Arial" w:cs="Arial"/>
          <w:b/>
          <w:bCs/>
        </w:rPr>
        <w:t>PROGRAMA NACIONAL DE FORMACION EN I</w:t>
      </w:r>
      <w:r w:rsidR="00362D09" w:rsidRPr="000E7C94">
        <w:rPr>
          <w:rFonts w:ascii="Arial" w:hAnsi="Arial" w:cs="Arial"/>
          <w:b/>
          <w:bCs/>
        </w:rPr>
        <w:t>N</w:t>
      </w:r>
      <w:r w:rsidRPr="000E7C94">
        <w:rPr>
          <w:rFonts w:ascii="Arial" w:hAnsi="Arial" w:cs="Arial"/>
          <w:b/>
          <w:bCs/>
        </w:rPr>
        <w:t>FORM</w:t>
      </w:r>
      <w:r w:rsidR="00362D09" w:rsidRPr="000E7C94">
        <w:rPr>
          <w:rFonts w:ascii="Arial" w:hAnsi="Arial" w:cs="Arial"/>
          <w:b/>
          <w:bCs/>
        </w:rPr>
        <w:t>Á</w:t>
      </w:r>
      <w:r w:rsidRPr="000E7C94">
        <w:rPr>
          <w:rFonts w:ascii="Arial" w:hAnsi="Arial" w:cs="Arial"/>
          <w:b/>
          <w:bCs/>
        </w:rPr>
        <w:t>TICA</w:t>
      </w:r>
    </w:p>
    <w:p w14:paraId="268393C8" w14:textId="77777777" w:rsidR="008C37C4" w:rsidRDefault="008C37C4" w:rsidP="008C37C4">
      <w:pPr>
        <w:ind w:firstLine="0"/>
        <w:jc w:val="center"/>
        <w:rPr>
          <w:rFonts w:ascii="Arial" w:hAnsi="Arial" w:cs="Arial"/>
        </w:rPr>
      </w:pPr>
    </w:p>
    <w:p w14:paraId="5E9C1DC1" w14:textId="77777777" w:rsidR="008C37C4" w:rsidRDefault="008C37C4" w:rsidP="008C37C4">
      <w:pPr>
        <w:ind w:firstLine="0"/>
        <w:jc w:val="center"/>
        <w:rPr>
          <w:rFonts w:ascii="Arial" w:hAnsi="Arial" w:cs="Arial"/>
        </w:rPr>
      </w:pPr>
    </w:p>
    <w:p w14:paraId="597DD97A" w14:textId="77777777" w:rsidR="008C37C4" w:rsidRDefault="008C37C4" w:rsidP="008C37C4">
      <w:pPr>
        <w:ind w:firstLine="0"/>
        <w:jc w:val="center"/>
        <w:rPr>
          <w:rFonts w:ascii="Arial" w:hAnsi="Arial" w:cs="Arial"/>
        </w:rPr>
      </w:pPr>
    </w:p>
    <w:p w14:paraId="2830948B" w14:textId="77777777" w:rsidR="008C37C4" w:rsidRDefault="008C37C4" w:rsidP="008C37C4">
      <w:pPr>
        <w:ind w:firstLine="0"/>
        <w:jc w:val="center"/>
        <w:rPr>
          <w:rFonts w:ascii="Arial" w:hAnsi="Arial" w:cs="Arial"/>
        </w:rPr>
      </w:pPr>
    </w:p>
    <w:p w14:paraId="4A75E2BD" w14:textId="77777777" w:rsidR="008C37C4" w:rsidRDefault="008C37C4" w:rsidP="008C37C4">
      <w:pPr>
        <w:ind w:firstLine="0"/>
        <w:jc w:val="center"/>
        <w:rPr>
          <w:rFonts w:ascii="Arial" w:hAnsi="Arial" w:cs="Arial"/>
        </w:rPr>
      </w:pPr>
    </w:p>
    <w:p w14:paraId="308CDF1D" w14:textId="1EF90073" w:rsidR="008C37C4" w:rsidRDefault="008C37C4" w:rsidP="008C37C4">
      <w:pPr>
        <w:ind w:firstLine="0"/>
        <w:jc w:val="center"/>
        <w:rPr>
          <w:rFonts w:ascii="Arial" w:hAnsi="Arial" w:cs="Arial"/>
        </w:rPr>
      </w:pPr>
    </w:p>
    <w:p w14:paraId="5192F52C" w14:textId="0DD47812" w:rsidR="008C37C4" w:rsidRDefault="008C37C4" w:rsidP="008C37C4">
      <w:pPr>
        <w:ind w:firstLine="0"/>
        <w:jc w:val="center"/>
        <w:rPr>
          <w:rFonts w:ascii="Arial" w:hAnsi="Arial" w:cs="Arial"/>
        </w:rPr>
      </w:pPr>
    </w:p>
    <w:p w14:paraId="2B0F1146" w14:textId="7C166FE3" w:rsidR="008C37C4" w:rsidRDefault="008C37C4" w:rsidP="008C37C4">
      <w:pPr>
        <w:ind w:firstLine="0"/>
        <w:jc w:val="center"/>
        <w:rPr>
          <w:rFonts w:ascii="Arial" w:hAnsi="Arial" w:cs="Arial"/>
        </w:rPr>
      </w:pPr>
    </w:p>
    <w:p w14:paraId="03CF3FEB" w14:textId="77777777" w:rsidR="008C37C4" w:rsidRDefault="008C37C4" w:rsidP="008C37C4">
      <w:pPr>
        <w:ind w:firstLine="0"/>
        <w:jc w:val="center"/>
        <w:rPr>
          <w:rFonts w:ascii="Arial" w:hAnsi="Arial" w:cs="Arial"/>
        </w:rPr>
      </w:pPr>
    </w:p>
    <w:p w14:paraId="7E5D9189" w14:textId="77777777" w:rsidR="008C37C4" w:rsidRDefault="008C37C4" w:rsidP="008C37C4">
      <w:pPr>
        <w:ind w:firstLine="0"/>
        <w:jc w:val="center"/>
        <w:rPr>
          <w:rFonts w:ascii="Arial" w:hAnsi="Arial" w:cs="Arial"/>
        </w:rPr>
      </w:pPr>
    </w:p>
    <w:p w14:paraId="0E21A5AC" w14:textId="57A12F95" w:rsidR="00C006E0" w:rsidRPr="00930479" w:rsidRDefault="00930479" w:rsidP="008C37C4">
      <w:pPr>
        <w:ind w:firstLine="0"/>
        <w:jc w:val="center"/>
        <w:rPr>
          <w:rFonts w:ascii="Arial" w:hAnsi="Arial" w:cs="Arial"/>
          <w:b/>
          <w:bCs/>
          <w:sz w:val="72"/>
          <w:szCs w:val="72"/>
        </w:rPr>
      </w:pPr>
      <w:r>
        <w:rPr>
          <w:rFonts w:ascii="Arial" w:hAnsi="Arial" w:cs="Arial"/>
          <w:b/>
          <w:bCs/>
          <w:sz w:val="72"/>
          <w:szCs w:val="72"/>
        </w:rPr>
        <w:t>Manual de Usuario</w:t>
      </w:r>
    </w:p>
    <w:p w14:paraId="68F6FCC2" w14:textId="664B9682" w:rsidR="008C37C4" w:rsidRDefault="008C37C4" w:rsidP="008C37C4">
      <w:pPr>
        <w:ind w:firstLine="0"/>
        <w:jc w:val="center"/>
        <w:rPr>
          <w:rFonts w:ascii="Arial" w:hAnsi="Arial" w:cs="Arial"/>
          <w:b/>
          <w:bCs/>
        </w:rPr>
      </w:pPr>
    </w:p>
    <w:p w14:paraId="7CD9F8FA" w14:textId="51318368" w:rsidR="008C37C4" w:rsidRDefault="008C37C4" w:rsidP="008C37C4">
      <w:pPr>
        <w:ind w:firstLine="0"/>
        <w:jc w:val="center"/>
        <w:rPr>
          <w:rFonts w:ascii="Arial" w:hAnsi="Arial" w:cs="Arial"/>
          <w:b/>
          <w:bCs/>
        </w:rPr>
      </w:pPr>
    </w:p>
    <w:p w14:paraId="738B1EE5" w14:textId="3B2D2988" w:rsidR="008C37C4" w:rsidRDefault="008C37C4" w:rsidP="008C37C4">
      <w:pPr>
        <w:ind w:firstLine="0"/>
        <w:jc w:val="center"/>
        <w:rPr>
          <w:rFonts w:ascii="Arial" w:hAnsi="Arial" w:cs="Arial"/>
          <w:b/>
          <w:bCs/>
        </w:rPr>
      </w:pPr>
    </w:p>
    <w:p w14:paraId="4E9F2770" w14:textId="4AB8D625" w:rsidR="008C37C4" w:rsidRDefault="008C37C4" w:rsidP="008C37C4">
      <w:pPr>
        <w:ind w:firstLine="0"/>
        <w:jc w:val="center"/>
        <w:rPr>
          <w:rFonts w:ascii="Arial" w:hAnsi="Arial" w:cs="Arial"/>
          <w:b/>
          <w:bCs/>
        </w:rPr>
      </w:pPr>
    </w:p>
    <w:p w14:paraId="2FFC16D8" w14:textId="7505284B" w:rsidR="008C37C4" w:rsidRDefault="008C37C4" w:rsidP="008C37C4">
      <w:pPr>
        <w:ind w:firstLine="0"/>
        <w:jc w:val="center"/>
        <w:rPr>
          <w:rFonts w:ascii="Arial" w:hAnsi="Arial" w:cs="Arial"/>
          <w:b/>
          <w:bCs/>
        </w:rPr>
      </w:pPr>
    </w:p>
    <w:p w14:paraId="61E7BE8E" w14:textId="12862A6D" w:rsidR="008C37C4" w:rsidRDefault="008C37C4" w:rsidP="008C37C4">
      <w:pPr>
        <w:ind w:firstLine="0"/>
        <w:jc w:val="center"/>
        <w:rPr>
          <w:rFonts w:ascii="Arial" w:hAnsi="Arial" w:cs="Arial"/>
          <w:b/>
          <w:bCs/>
        </w:rPr>
      </w:pPr>
    </w:p>
    <w:p w14:paraId="205CB0D8" w14:textId="62AA3383" w:rsidR="008C37C4" w:rsidRPr="000E7C94" w:rsidRDefault="008C37C4" w:rsidP="00302119">
      <w:pPr>
        <w:ind w:firstLine="0"/>
        <w:rPr>
          <w:rFonts w:ascii="Arial" w:hAnsi="Arial" w:cs="Arial"/>
          <w:b/>
          <w:bCs/>
        </w:rPr>
      </w:pPr>
    </w:p>
    <w:p w14:paraId="6C5BB81C" w14:textId="0E1B13CC" w:rsidR="00302119" w:rsidRPr="000E7C94" w:rsidRDefault="00362D09" w:rsidP="00302119">
      <w:pPr>
        <w:ind w:firstLine="0"/>
        <w:jc w:val="center"/>
        <w:rPr>
          <w:rFonts w:ascii="Arial" w:hAnsi="Arial" w:cs="Arial"/>
        </w:rPr>
      </w:pPr>
      <w:r w:rsidRPr="000E7C94">
        <w:rPr>
          <w:rFonts w:ascii="Arial" w:hAnsi="Arial" w:cs="Arial"/>
        </w:rPr>
        <w:t>Autores:</w:t>
      </w:r>
    </w:p>
    <w:p w14:paraId="37773B63" w14:textId="561BB761" w:rsidR="00C006E0" w:rsidRPr="000E7C94" w:rsidRDefault="007D6694" w:rsidP="00240FA8">
      <w:pPr>
        <w:ind w:firstLine="0"/>
        <w:jc w:val="center"/>
        <w:rPr>
          <w:rFonts w:ascii="Arial" w:hAnsi="Arial" w:cs="Arial"/>
        </w:rPr>
      </w:pPr>
      <w:r w:rsidRPr="000E7C94">
        <w:rPr>
          <w:rFonts w:ascii="Arial" w:hAnsi="Arial" w:cs="Arial"/>
        </w:rPr>
        <w:t xml:space="preserve">José </w:t>
      </w:r>
      <w:r w:rsidR="00362D09" w:rsidRPr="000E7C94">
        <w:rPr>
          <w:rFonts w:ascii="Arial" w:hAnsi="Arial" w:cs="Arial"/>
        </w:rPr>
        <w:t xml:space="preserve">F. </w:t>
      </w:r>
      <w:proofErr w:type="spellStart"/>
      <w:r w:rsidRPr="000E7C94">
        <w:rPr>
          <w:rFonts w:ascii="Arial" w:hAnsi="Arial" w:cs="Arial"/>
        </w:rPr>
        <w:t>Yajure</w:t>
      </w:r>
      <w:proofErr w:type="spellEnd"/>
      <w:r w:rsidR="00362D09" w:rsidRPr="000E7C94">
        <w:rPr>
          <w:rFonts w:ascii="Arial" w:hAnsi="Arial" w:cs="Arial"/>
        </w:rPr>
        <w:t xml:space="preserve"> A.</w:t>
      </w:r>
    </w:p>
    <w:p w14:paraId="15E12733" w14:textId="7B4C391C" w:rsidR="007D6694" w:rsidRPr="000E7C94" w:rsidRDefault="007D6694" w:rsidP="00240FA8">
      <w:pPr>
        <w:ind w:firstLine="0"/>
        <w:jc w:val="center"/>
        <w:rPr>
          <w:rFonts w:ascii="Arial" w:hAnsi="Arial" w:cs="Arial"/>
          <w:lang w:val="es-VE"/>
        </w:rPr>
      </w:pPr>
      <w:r w:rsidRPr="000E7C94">
        <w:rPr>
          <w:rFonts w:ascii="Arial" w:hAnsi="Arial" w:cs="Arial"/>
          <w:lang w:val="es-VE"/>
        </w:rPr>
        <w:t xml:space="preserve">Yhoenyer </w:t>
      </w:r>
      <w:r w:rsidR="00362D09" w:rsidRPr="000E7C94">
        <w:rPr>
          <w:rFonts w:ascii="Arial" w:hAnsi="Arial" w:cs="Arial"/>
          <w:lang w:val="es-VE"/>
        </w:rPr>
        <w:t xml:space="preserve">A. </w:t>
      </w:r>
      <w:r w:rsidRPr="000E7C94">
        <w:rPr>
          <w:rFonts w:ascii="Arial" w:hAnsi="Arial" w:cs="Arial"/>
          <w:lang w:val="es-VE"/>
        </w:rPr>
        <w:t xml:space="preserve">Alvarado </w:t>
      </w:r>
      <w:r w:rsidR="00362D09" w:rsidRPr="000E7C94">
        <w:rPr>
          <w:rFonts w:ascii="Arial" w:hAnsi="Arial" w:cs="Arial"/>
          <w:lang w:val="es-VE"/>
        </w:rPr>
        <w:t>F.</w:t>
      </w:r>
    </w:p>
    <w:p w14:paraId="60C4D935" w14:textId="2CBA5713" w:rsidR="007D6694" w:rsidRPr="000E7C94" w:rsidRDefault="007D6694" w:rsidP="00240FA8">
      <w:pPr>
        <w:ind w:firstLine="0"/>
        <w:jc w:val="center"/>
        <w:rPr>
          <w:rFonts w:ascii="Arial" w:hAnsi="Arial" w:cs="Arial"/>
          <w:lang w:val="es-VE"/>
        </w:rPr>
      </w:pPr>
      <w:r w:rsidRPr="000E7C94">
        <w:rPr>
          <w:rFonts w:ascii="Arial" w:hAnsi="Arial" w:cs="Arial"/>
          <w:lang w:val="es-VE"/>
        </w:rPr>
        <w:t xml:space="preserve">Roberto </w:t>
      </w:r>
      <w:r w:rsidR="00362D09" w:rsidRPr="000E7C94">
        <w:rPr>
          <w:rFonts w:ascii="Arial" w:hAnsi="Arial" w:cs="Arial"/>
          <w:lang w:val="es-VE"/>
        </w:rPr>
        <w:t xml:space="preserve">C. </w:t>
      </w:r>
      <w:r w:rsidRPr="000E7C94">
        <w:rPr>
          <w:rFonts w:ascii="Arial" w:hAnsi="Arial" w:cs="Arial"/>
          <w:lang w:val="es-VE"/>
        </w:rPr>
        <w:t xml:space="preserve">Vielma </w:t>
      </w:r>
      <w:r w:rsidR="00362D09" w:rsidRPr="000E7C94">
        <w:rPr>
          <w:rFonts w:ascii="Arial" w:hAnsi="Arial" w:cs="Arial"/>
          <w:lang w:val="es-VE"/>
        </w:rPr>
        <w:t>Q.</w:t>
      </w:r>
    </w:p>
    <w:p w14:paraId="5789B40A" w14:textId="114A69AD" w:rsidR="007D7320" w:rsidRPr="000E7C94" w:rsidRDefault="004A5427" w:rsidP="00240FA8">
      <w:pPr>
        <w:ind w:firstLine="0"/>
        <w:jc w:val="center"/>
        <w:rPr>
          <w:rFonts w:ascii="Arial" w:hAnsi="Arial" w:cs="Arial"/>
          <w:lang w:val="es-VE"/>
        </w:rPr>
      </w:pPr>
      <w:r w:rsidRPr="000E7C94">
        <w:rPr>
          <w:rFonts w:ascii="Arial" w:hAnsi="Arial" w:cs="Arial"/>
          <w:lang w:val="es-VE"/>
        </w:rPr>
        <w:t>José</w:t>
      </w:r>
      <w:r w:rsidR="00362D09" w:rsidRPr="000E7C94">
        <w:rPr>
          <w:rFonts w:ascii="Arial" w:hAnsi="Arial" w:cs="Arial"/>
          <w:lang w:val="es-VE"/>
        </w:rPr>
        <w:t xml:space="preserve"> L.</w:t>
      </w:r>
      <w:r w:rsidRPr="000E7C94">
        <w:rPr>
          <w:rFonts w:ascii="Arial" w:hAnsi="Arial" w:cs="Arial"/>
          <w:lang w:val="es-VE"/>
        </w:rPr>
        <w:t xml:space="preserve"> Peralta </w:t>
      </w:r>
      <w:r w:rsidR="00362D09" w:rsidRPr="000E7C94">
        <w:rPr>
          <w:rFonts w:ascii="Arial" w:hAnsi="Arial" w:cs="Arial"/>
          <w:lang w:val="es-VE"/>
        </w:rPr>
        <w:t>T.</w:t>
      </w:r>
    </w:p>
    <w:p w14:paraId="69EA7C9F" w14:textId="3FD34097" w:rsidR="00463CC0" w:rsidRDefault="00422735" w:rsidP="00240FA8">
      <w:pPr>
        <w:ind w:firstLine="0"/>
        <w:jc w:val="center"/>
        <w:rPr>
          <w:rFonts w:ascii="Arial" w:hAnsi="Arial" w:cs="Arial"/>
          <w:lang w:val="es-VE"/>
        </w:rPr>
      </w:pPr>
      <w:r w:rsidRPr="000E7C94">
        <w:rPr>
          <w:rFonts w:ascii="Arial" w:hAnsi="Arial" w:cs="Arial"/>
          <w:lang w:val="es-VE"/>
        </w:rPr>
        <w:t>José</w:t>
      </w:r>
      <w:r w:rsidR="00362D09" w:rsidRPr="000E7C94">
        <w:rPr>
          <w:rFonts w:ascii="Arial" w:hAnsi="Arial" w:cs="Arial"/>
          <w:lang w:val="es-VE"/>
        </w:rPr>
        <w:t xml:space="preserve"> A.</w:t>
      </w:r>
      <w:r w:rsidRPr="000E7C94">
        <w:rPr>
          <w:rFonts w:ascii="Arial" w:hAnsi="Arial" w:cs="Arial"/>
          <w:lang w:val="es-VE"/>
        </w:rPr>
        <w:t xml:space="preserve"> González </w:t>
      </w:r>
      <w:r w:rsidR="00362D09" w:rsidRPr="000E7C94">
        <w:rPr>
          <w:rFonts w:ascii="Arial" w:hAnsi="Arial" w:cs="Arial"/>
          <w:lang w:val="es-VE"/>
        </w:rPr>
        <w:t>D.</w:t>
      </w:r>
    </w:p>
    <w:p w14:paraId="2661C5A3" w14:textId="416BC1FF" w:rsidR="00302119" w:rsidRPr="000E7C94" w:rsidRDefault="00302119" w:rsidP="00240FA8">
      <w:pPr>
        <w:ind w:firstLine="0"/>
        <w:jc w:val="center"/>
        <w:rPr>
          <w:rFonts w:ascii="Arial" w:hAnsi="Arial" w:cs="Arial"/>
          <w:lang w:val="es-VE"/>
        </w:rPr>
      </w:pPr>
      <w:r>
        <w:rPr>
          <w:rFonts w:ascii="Arial" w:hAnsi="Arial" w:cs="Arial"/>
          <w:lang w:val="es-VE"/>
        </w:rPr>
        <w:t>Daniel E. Alejos O.</w:t>
      </w:r>
    </w:p>
    <w:p w14:paraId="38D07CA4" w14:textId="40D3D5F0" w:rsidR="00463CC0" w:rsidRDefault="00463CC0" w:rsidP="000E7C94">
      <w:pPr>
        <w:jc w:val="center"/>
        <w:rPr>
          <w:rFonts w:ascii="Arial" w:hAnsi="Arial" w:cs="Arial"/>
          <w:lang w:val="es-VE"/>
        </w:rPr>
      </w:pPr>
    </w:p>
    <w:p w14:paraId="19C3418A" w14:textId="77777777" w:rsidR="008C37C4" w:rsidRPr="000E7C94" w:rsidRDefault="008C37C4" w:rsidP="000E7C94">
      <w:pPr>
        <w:jc w:val="center"/>
        <w:rPr>
          <w:rFonts w:ascii="Arial" w:hAnsi="Arial" w:cs="Arial"/>
          <w:lang w:val="es-VE"/>
        </w:rPr>
      </w:pPr>
    </w:p>
    <w:p w14:paraId="5FF2FAFA" w14:textId="77777777" w:rsidR="008C37C4" w:rsidRDefault="008C37C4" w:rsidP="00240FA8">
      <w:pPr>
        <w:ind w:firstLine="0"/>
        <w:jc w:val="center"/>
        <w:rPr>
          <w:rFonts w:ascii="Arial" w:hAnsi="Arial" w:cs="Arial"/>
          <w:lang w:val="es-VE"/>
        </w:rPr>
      </w:pPr>
    </w:p>
    <w:p w14:paraId="35494343" w14:textId="210FCE02" w:rsidR="00C006E0" w:rsidRPr="000E7C94" w:rsidRDefault="00240FA8" w:rsidP="008C37C4">
      <w:pPr>
        <w:ind w:firstLine="0"/>
        <w:jc w:val="center"/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r w:rsidR="00C006E0" w:rsidRPr="000E7C94">
        <w:rPr>
          <w:rFonts w:ascii="Arial" w:hAnsi="Arial" w:cs="Arial"/>
        </w:rPr>
        <w:lastRenderedPageBreak/>
        <w:t>INDICE</w:t>
      </w:r>
    </w:p>
    <w:p w14:paraId="56A63BDA" w14:textId="77777777" w:rsidR="00C006E0" w:rsidRPr="008968E1" w:rsidRDefault="00C006E0" w:rsidP="00C006E0">
      <w:pPr>
        <w:jc w:val="center"/>
        <w:rPr>
          <w:rFonts w:ascii="Arial" w:hAnsi="Arial" w:cs="Arial"/>
          <w:sz w:val="24"/>
          <w:szCs w:val="24"/>
        </w:rPr>
      </w:pPr>
    </w:p>
    <w:p w14:paraId="42530438" w14:textId="77777777" w:rsidR="00C006E0" w:rsidRPr="008968E1" w:rsidRDefault="00C006E0" w:rsidP="00C006E0">
      <w:pPr>
        <w:jc w:val="center"/>
        <w:rPr>
          <w:rFonts w:ascii="Arial" w:hAnsi="Arial" w:cs="Arial"/>
          <w:sz w:val="24"/>
          <w:szCs w:val="24"/>
        </w:rPr>
      </w:pPr>
    </w:p>
    <w:p w14:paraId="05D5B303" w14:textId="77777777" w:rsidR="00C006E0" w:rsidRPr="008968E1" w:rsidRDefault="00C006E0" w:rsidP="00C006E0">
      <w:pPr>
        <w:jc w:val="center"/>
        <w:rPr>
          <w:rFonts w:ascii="Arial" w:hAnsi="Arial" w:cs="Arial"/>
          <w:sz w:val="24"/>
          <w:szCs w:val="24"/>
        </w:rPr>
      </w:pPr>
    </w:p>
    <w:p w14:paraId="72412552" w14:textId="77777777" w:rsidR="00C006E0" w:rsidRPr="008968E1" w:rsidRDefault="00C006E0" w:rsidP="00C006E0">
      <w:pPr>
        <w:jc w:val="center"/>
        <w:rPr>
          <w:rFonts w:ascii="Arial" w:hAnsi="Arial" w:cs="Arial"/>
          <w:sz w:val="24"/>
          <w:szCs w:val="24"/>
        </w:rPr>
      </w:pPr>
    </w:p>
    <w:p w14:paraId="4841B393" w14:textId="77777777" w:rsidR="00C006E0" w:rsidRPr="008968E1" w:rsidRDefault="00C006E0" w:rsidP="00C006E0">
      <w:pPr>
        <w:jc w:val="center"/>
        <w:rPr>
          <w:rFonts w:ascii="Arial" w:hAnsi="Arial" w:cs="Arial"/>
          <w:sz w:val="24"/>
          <w:szCs w:val="24"/>
        </w:rPr>
      </w:pPr>
    </w:p>
    <w:p w14:paraId="1B92E0C0" w14:textId="77777777" w:rsidR="00C006E0" w:rsidRPr="008968E1" w:rsidRDefault="00C006E0" w:rsidP="00C006E0">
      <w:pPr>
        <w:jc w:val="center"/>
        <w:rPr>
          <w:rFonts w:ascii="Arial" w:hAnsi="Arial" w:cs="Arial"/>
          <w:sz w:val="24"/>
          <w:szCs w:val="24"/>
        </w:rPr>
      </w:pPr>
    </w:p>
    <w:p w14:paraId="6CC4F120" w14:textId="77777777" w:rsidR="00C006E0" w:rsidRPr="008968E1" w:rsidRDefault="00C006E0" w:rsidP="00C006E0">
      <w:pPr>
        <w:jc w:val="center"/>
        <w:rPr>
          <w:rFonts w:ascii="Arial" w:hAnsi="Arial" w:cs="Arial"/>
          <w:sz w:val="24"/>
          <w:szCs w:val="24"/>
        </w:rPr>
      </w:pPr>
    </w:p>
    <w:p w14:paraId="5A634E7C" w14:textId="77777777" w:rsidR="00C006E0" w:rsidRPr="008968E1" w:rsidRDefault="00C006E0" w:rsidP="00C006E0">
      <w:pPr>
        <w:jc w:val="center"/>
        <w:rPr>
          <w:rFonts w:ascii="Arial" w:hAnsi="Arial" w:cs="Arial"/>
          <w:sz w:val="24"/>
          <w:szCs w:val="24"/>
        </w:rPr>
      </w:pPr>
    </w:p>
    <w:p w14:paraId="2EC6E09C" w14:textId="77777777" w:rsidR="00C006E0" w:rsidRPr="008968E1" w:rsidRDefault="00C006E0" w:rsidP="00C006E0">
      <w:pPr>
        <w:jc w:val="center"/>
        <w:rPr>
          <w:rFonts w:ascii="Arial" w:hAnsi="Arial" w:cs="Arial"/>
          <w:sz w:val="24"/>
          <w:szCs w:val="24"/>
        </w:rPr>
      </w:pPr>
    </w:p>
    <w:p w14:paraId="1EA39A4A" w14:textId="77777777" w:rsidR="00C006E0" w:rsidRPr="008968E1" w:rsidRDefault="00C006E0" w:rsidP="00C006E0">
      <w:pPr>
        <w:jc w:val="center"/>
        <w:rPr>
          <w:rFonts w:ascii="Arial" w:hAnsi="Arial" w:cs="Arial"/>
          <w:sz w:val="24"/>
          <w:szCs w:val="24"/>
        </w:rPr>
      </w:pPr>
    </w:p>
    <w:p w14:paraId="0562C5A7" w14:textId="77777777" w:rsidR="00C006E0" w:rsidRPr="008968E1" w:rsidRDefault="00C006E0" w:rsidP="00C006E0">
      <w:pPr>
        <w:jc w:val="center"/>
        <w:rPr>
          <w:rFonts w:ascii="Arial" w:hAnsi="Arial" w:cs="Arial"/>
          <w:sz w:val="24"/>
          <w:szCs w:val="24"/>
        </w:rPr>
      </w:pPr>
    </w:p>
    <w:p w14:paraId="45D855C0" w14:textId="77777777" w:rsidR="00C006E0" w:rsidRPr="000E7C94" w:rsidRDefault="00C006E0" w:rsidP="00240FA8">
      <w:pPr>
        <w:ind w:firstLine="0"/>
        <w:rPr>
          <w:rFonts w:ascii="Arial" w:hAnsi="Arial" w:cs="Arial"/>
        </w:rPr>
      </w:pPr>
    </w:p>
    <w:p w14:paraId="74B3E6F1" w14:textId="66894B70" w:rsidR="008C37C4" w:rsidRDefault="008C37C4" w:rsidP="001126C3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  <w:r w:rsidR="001126C3">
        <w:rPr>
          <w:rFonts w:ascii="Arial" w:hAnsi="Arial" w:cs="Arial"/>
          <w:b/>
          <w:bCs/>
        </w:rPr>
        <w:lastRenderedPageBreak/>
        <w:t xml:space="preserve">Inicio de sección </w:t>
      </w:r>
    </w:p>
    <w:p w14:paraId="3EC9A739" w14:textId="3E0723B8" w:rsidR="00F95887" w:rsidRPr="00F95887" w:rsidRDefault="00F95887" w:rsidP="00F95887">
      <w:pPr>
        <w:jc w:val="left"/>
        <w:rPr>
          <w:rFonts w:ascii="Arial" w:hAnsi="Arial" w:cs="Arial"/>
        </w:rPr>
      </w:pPr>
      <w:r w:rsidRPr="00F95887">
        <w:rPr>
          <w:rFonts w:ascii="Arial" w:hAnsi="Arial" w:cs="Arial"/>
        </w:rPr>
        <w:t>El</w:t>
      </w:r>
      <w:r>
        <w:rPr>
          <w:rFonts w:ascii="Arial" w:hAnsi="Arial" w:cs="Arial"/>
        </w:rPr>
        <w:t xml:space="preserve"> usuario debe de pulsar el botón “inicio de sección” ubicado en la parte superior derecha </w:t>
      </w:r>
      <w:r w:rsidR="00E71A2D">
        <w:rPr>
          <w:rFonts w:ascii="Arial" w:hAnsi="Arial" w:cs="Arial"/>
        </w:rPr>
        <w:t xml:space="preserve"> </w:t>
      </w:r>
    </w:p>
    <w:p w14:paraId="3268B82F" w14:textId="77777777" w:rsidR="001126C3" w:rsidRDefault="001126C3" w:rsidP="001126C3">
      <w:pPr>
        <w:jc w:val="center"/>
        <w:rPr>
          <w:rFonts w:ascii="Arial" w:hAnsi="Arial" w:cs="Arial"/>
          <w:b/>
          <w:bCs/>
        </w:rPr>
      </w:pPr>
    </w:p>
    <w:p w14:paraId="51664EC2" w14:textId="41E50564" w:rsidR="00F95887" w:rsidRDefault="006070E3" w:rsidP="00F95887">
      <w:pPr>
        <w:ind w:firstLine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0A0C95A3" wp14:editId="4D84A3B0">
            <wp:extent cx="5731510" cy="2686050"/>
            <wp:effectExtent l="0" t="0" r="2540" b="0"/>
            <wp:docPr id="17224625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462593" name="Imagen 172246259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F7CB5" w14:textId="77777777" w:rsidR="00F95887" w:rsidRDefault="00F95887" w:rsidP="00F95887">
      <w:pPr>
        <w:ind w:firstLine="0"/>
        <w:rPr>
          <w:rFonts w:ascii="Arial" w:hAnsi="Arial" w:cs="Arial"/>
          <w:b/>
          <w:bCs/>
        </w:rPr>
      </w:pPr>
    </w:p>
    <w:p w14:paraId="283D05DC" w14:textId="39EB69E3" w:rsidR="00E71A2D" w:rsidRDefault="00E71A2D" w:rsidP="00E71A2D">
      <w:pPr>
        <w:ind w:firstLine="0"/>
        <w:jc w:val="left"/>
        <w:rPr>
          <w:rFonts w:ascii="Arial" w:hAnsi="Arial" w:cs="Arial"/>
        </w:rPr>
      </w:pPr>
      <w:r>
        <w:rPr>
          <w:rFonts w:ascii="Arial" w:hAnsi="Arial" w:cs="Arial"/>
        </w:rPr>
        <w:t>Se desplegará el campo en el que se deberá de rellenar los datos solicitados previamente generados para cada usuario</w:t>
      </w:r>
    </w:p>
    <w:p w14:paraId="3432933F" w14:textId="0FC94F0D" w:rsidR="006070E3" w:rsidRDefault="006070E3" w:rsidP="006070E3">
      <w:pPr>
        <w:ind w:firstLine="0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38EA4DCF" wp14:editId="7C2A32C6">
            <wp:extent cx="2896004" cy="3191320"/>
            <wp:effectExtent l="0" t="0" r="0" b="9525"/>
            <wp:docPr id="45122035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220357" name="Imagen 45122035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B8663" w14:textId="2C2B5614" w:rsidR="00E71A2D" w:rsidRDefault="00E71A2D" w:rsidP="00E71A2D">
      <w:pPr>
        <w:ind w:firstLine="0"/>
        <w:jc w:val="left"/>
        <w:rPr>
          <w:rFonts w:ascii="Arial" w:hAnsi="Arial" w:cs="Arial"/>
        </w:rPr>
      </w:pPr>
    </w:p>
    <w:p w14:paraId="1F5DACE8" w14:textId="77777777" w:rsidR="00132B70" w:rsidRDefault="00132B70" w:rsidP="00E71A2D">
      <w:pPr>
        <w:ind w:firstLine="0"/>
        <w:jc w:val="left"/>
        <w:rPr>
          <w:rFonts w:ascii="Arial" w:hAnsi="Arial" w:cs="Arial"/>
        </w:rPr>
      </w:pPr>
    </w:p>
    <w:p w14:paraId="26F5A47B" w14:textId="77777777" w:rsidR="00132B70" w:rsidRDefault="00132B70" w:rsidP="00E71A2D">
      <w:pPr>
        <w:ind w:firstLine="0"/>
        <w:jc w:val="left"/>
        <w:rPr>
          <w:rFonts w:ascii="Arial" w:hAnsi="Arial" w:cs="Arial"/>
        </w:rPr>
      </w:pPr>
    </w:p>
    <w:p w14:paraId="665F3B04" w14:textId="77777777" w:rsidR="00132B70" w:rsidRDefault="00132B70" w:rsidP="00E71A2D">
      <w:pPr>
        <w:ind w:firstLine="0"/>
        <w:jc w:val="left"/>
        <w:rPr>
          <w:rFonts w:ascii="Arial" w:hAnsi="Arial" w:cs="Arial"/>
        </w:rPr>
      </w:pPr>
    </w:p>
    <w:p w14:paraId="23723CA2" w14:textId="77777777" w:rsidR="00132B70" w:rsidRDefault="00132B70" w:rsidP="00E71A2D">
      <w:pPr>
        <w:ind w:firstLine="0"/>
        <w:jc w:val="left"/>
        <w:rPr>
          <w:rFonts w:ascii="Arial" w:hAnsi="Arial" w:cs="Arial"/>
        </w:rPr>
      </w:pPr>
    </w:p>
    <w:p w14:paraId="7056A095" w14:textId="6E67E968" w:rsidR="00E71A2D" w:rsidRDefault="00E71A2D" w:rsidP="00E71A2D">
      <w:pPr>
        <w:ind w:firstLine="0"/>
        <w:jc w:val="left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Luego de rellenar los datos </w:t>
      </w:r>
      <w:r w:rsidR="004731F1">
        <w:rPr>
          <w:rFonts w:ascii="Arial" w:hAnsi="Arial" w:cs="Arial"/>
        </w:rPr>
        <w:t>solicitados</w:t>
      </w:r>
      <w:r>
        <w:rPr>
          <w:rFonts w:ascii="Arial" w:hAnsi="Arial" w:cs="Arial"/>
        </w:rPr>
        <w:t xml:space="preserve"> serán redirigidos al apartado principal del sistema </w:t>
      </w:r>
    </w:p>
    <w:p w14:paraId="6824E232" w14:textId="034DE963" w:rsidR="00132B70" w:rsidRDefault="00132B70" w:rsidP="00E71A2D">
      <w:pPr>
        <w:ind w:firstLine="0"/>
        <w:jc w:val="left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43025129" wp14:editId="7BB2D1A6">
            <wp:extent cx="5731510" cy="3530600"/>
            <wp:effectExtent l="0" t="0" r="2540" b="0"/>
            <wp:docPr id="25807008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070083" name="Imagen 25807008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 wp14:anchorId="5EFF39FA" wp14:editId="27EE8BDC">
            <wp:extent cx="5731510" cy="4025900"/>
            <wp:effectExtent l="0" t="0" r="2540" b="0"/>
            <wp:docPr id="83469030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69030" name="Imagen 8346903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3ABE7" w14:textId="77777777" w:rsidR="00552768" w:rsidRDefault="00552768" w:rsidP="00E71A2D">
      <w:pPr>
        <w:ind w:firstLine="0"/>
        <w:jc w:val="left"/>
        <w:rPr>
          <w:rFonts w:ascii="Arial" w:hAnsi="Arial" w:cs="Arial"/>
        </w:rPr>
      </w:pPr>
    </w:p>
    <w:p w14:paraId="17BC4563" w14:textId="77777777" w:rsidR="00552768" w:rsidRDefault="00552768" w:rsidP="00E71A2D">
      <w:pPr>
        <w:ind w:firstLine="0"/>
        <w:jc w:val="left"/>
        <w:rPr>
          <w:rFonts w:ascii="Arial" w:hAnsi="Arial" w:cs="Arial"/>
        </w:rPr>
      </w:pPr>
    </w:p>
    <w:p w14:paraId="3A1FFCB9" w14:textId="77777777" w:rsidR="008A48AE" w:rsidRDefault="008A48AE" w:rsidP="008A48AE">
      <w:pPr>
        <w:ind w:firstLine="0"/>
        <w:rPr>
          <w:rFonts w:ascii="Arial" w:hAnsi="Arial" w:cs="Arial"/>
        </w:rPr>
      </w:pPr>
    </w:p>
    <w:p w14:paraId="0DA629E1" w14:textId="4C3A7514" w:rsidR="00E71A2D" w:rsidRDefault="00E71A2D" w:rsidP="00F95887">
      <w:pPr>
        <w:ind w:firstLine="0"/>
        <w:rPr>
          <w:rFonts w:ascii="Arial" w:hAnsi="Arial" w:cs="Arial"/>
        </w:rPr>
      </w:pPr>
    </w:p>
    <w:p w14:paraId="76946C60" w14:textId="195AF4FB" w:rsidR="002E1A63" w:rsidRPr="002E1A63" w:rsidRDefault="002E1A63" w:rsidP="002E1A63">
      <w:pPr>
        <w:ind w:firstLine="0"/>
        <w:jc w:val="center"/>
        <w:rPr>
          <w:rFonts w:ascii="Arial" w:hAnsi="Arial" w:cs="Arial"/>
          <w:b/>
          <w:bCs/>
        </w:rPr>
      </w:pPr>
      <w:r w:rsidRPr="002E1A63">
        <w:rPr>
          <w:rFonts w:ascii="Arial" w:hAnsi="Arial" w:cs="Arial"/>
          <w:b/>
          <w:bCs/>
        </w:rPr>
        <w:lastRenderedPageBreak/>
        <w:t xml:space="preserve">Crear año escolar </w:t>
      </w:r>
    </w:p>
    <w:p w14:paraId="651F57BB" w14:textId="2A0A407A" w:rsidR="002E1A63" w:rsidRDefault="00017009" w:rsidP="002E1A63">
      <w:pPr>
        <w:ind w:firstLine="0"/>
        <w:jc w:val="left"/>
        <w:rPr>
          <w:rFonts w:ascii="Arial" w:hAnsi="Arial" w:cs="Arial"/>
        </w:rPr>
      </w:pPr>
      <w:r>
        <w:rPr>
          <w:rFonts w:ascii="Arial" w:hAnsi="Arial" w:cs="Arial"/>
        </w:rPr>
        <w:t>Haciendo click en “agregar”</w:t>
      </w:r>
    </w:p>
    <w:p w14:paraId="13139871" w14:textId="052A88D9" w:rsidR="002E1A63" w:rsidRDefault="002E1A63" w:rsidP="002E1A63">
      <w:pPr>
        <w:pStyle w:val="Prrafodelista"/>
        <w:numPr>
          <w:ilvl w:val="0"/>
          <w:numId w:val="3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Introducimos la fecha de inicio y fecha final del año escolar y pulsamos el botón “guardar datos”</w:t>
      </w:r>
    </w:p>
    <w:p w14:paraId="1CDC714C" w14:textId="7C57E3C1" w:rsidR="002E1A63" w:rsidRDefault="00947B5F" w:rsidP="00947B5F">
      <w:pPr>
        <w:pStyle w:val="Prrafodelista"/>
        <w:numPr>
          <w:ilvl w:val="0"/>
          <w:numId w:val="3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Nos aparecerá un mensaje de conformación al momento de crear el año académico</w:t>
      </w:r>
    </w:p>
    <w:p w14:paraId="43330FDF" w14:textId="099EC4B3" w:rsidR="00947B5F" w:rsidRDefault="00592A94" w:rsidP="00947B5F">
      <w:pPr>
        <w:ind w:firstLine="0"/>
        <w:jc w:val="left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AECAF91" wp14:editId="4B87A524">
            <wp:extent cx="5731510" cy="2746375"/>
            <wp:effectExtent l="0" t="0" r="2540" b="0"/>
            <wp:docPr id="442092411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092411" name="Imagen 4420924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D20FC" w14:textId="6B70ED8C" w:rsidR="00947B5F" w:rsidRDefault="00947B5F" w:rsidP="00947B5F">
      <w:pPr>
        <w:ind w:firstLine="0"/>
        <w:jc w:val="left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656041A" wp14:editId="6668B503">
            <wp:extent cx="5286375" cy="2905125"/>
            <wp:effectExtent l="0" t="0" r="9525" b="9525"/>
            <wp:docPr id="56613550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13550" name="Imagen 5661355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116" cy="2905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67761" w14:textId="2671CF9E" w:rsidR="001C1E2F" w:rsidRPr="001C1E2F" w:rsidRDefault="001C1E2F" w:rsidP="001C1E2F">
      <w:pPr>
        <w:pStyle w:val="Prrafodelista"/>
        <w:numPr>
          <w:ilvl w:val="0"/>
          <w:numId w:val="3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Si tenemos mas de un año académico registrado hacemos clic en “establecer activo” sobre el año académico en el cual estemos trabajando   </w:t>
      </w:r>
    </w:p>
    <w:p w14:paraId="5687052A" w14:textId="0930766E" w:rsidR="001C1E2F" w:rsidRDefault="00592A94" w:rsidP="00947B5F">
      <w:pPr>
        <w:ind w:firstLine="0"/>
        <w:jc w:val="left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233C2258" wp14:editId="2D0E0F16">
            <wp:extent cx="5731510" cy="2869565"/>
            <wp:effectExtent l="0" t="0" r="2540" b="6985"/>
            <wp:docPr id="1753988365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988365" name="Imagen 175398836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A4B0C" w14:textId="0D4C2F11" w:rsidR="001C1E2F" w:rsidRDefault="001C1E2F" w:rsidP="001C1E2F">
      <w:pPr>
        <w:pStyle w:val="Prrafodelista"/>
        <w:numPr>
          <w:ilvl w:val="0"/>
          <w:numId w:val="3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En el apartado de historiar de cambios podremos visualizar y filtrar las veces que se cambio la actividad de un año académico </w:t>
      </w:r>
    </w:p>
    <w:p w14:paraId="7567ED00" w14:textId="3C184D24" w:rsidR="001C1E2F" w:rsidRDefault="00592A94" w:rsidP="001C1E2F">
      <w:pPr>
        <w:ind w:firstLine="0"/>
        <w:jc w:val="left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B542976" wp14:editId="3E332456">
            <wp:extent cx="5731510" cy="2802255"/>
            <wp:effectExtent l="0" t="0" r="2540" b="0"/>
            <wp:docPr id="1077668919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668919" name="Imagen 107766891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88D72" w14:textId="77777777" w:rsidR="008F52A7" w:rsidRDefault="008F52A7" w:rsidP="00500CC0">
      <w:pPr>
        <w:ind w:firstLine="0"/>
        <w:jc w:val="center"/>
        <w:rPr>
          <w:rFonts w:ascii="Arial" w:hAnsi="Arial" w:cs="Arial"/>
          <w:b/>
          <w:bCs/>
        </w:rPr>
      </w:pPr>
    </w:p>
    <w:p w14:paraId="7E893346" w14:textId="77777777" w:rsidR="008F52A7" w:rsidRDefault="008F52A7" w:rsidP="00500CC0">
      <w:pPr>
        <w:ind w:firstLine="0"/>
        <w:jc w:val="center"/>
        <w:rPr>
          <w:rFonts w:ascii="Arial" w:hAnsi="Arial" w:cs="Arial"/>
          <w:b/>
          <w:bCs/>
        </w:rPr>
      </w:pPr>
    </w:p>
    <w:p w14:paraId="1EA48328" w14:textId="77777777" w:rsidR="008F52A7" w:rsidRDefault="008F52A7" w:rsidP="00500CC0">
      <w:pPr>
        <w:ind w:firstLine="0"/>
        <w:jc w:val="center"/>
        <w:rPr>
          <w:rFonts w:ascii="Arial" w:hAnsi="Arial" w:cs="Arial"/>
          <w:b/>
          <w:bCs/>
        </w:rPr>
      </w:pPr>
    </w:p>
    <w:p w14:paraId="7CAEEF26" w14:textId="77777777" w:rsidR="008F52A7" w:rsidRDefault="008F52A7" w:rsidP="00500CC0">
      <w:pPr>
        <w:ind w:firstLine="0"/>
        <w:jc w:val="center"/>
        <w:rPr>
          <w:rFonts w:ascii="Arial" w:hAnsi="Arial" w:cs="Arial"/>
          <w:b/>
          <w:bCs/>
        </w:rPr>
      </w:pPr>
    </w:p>
    <w:p w14:paraId="11B4CAA3" w14:textId="77777777" w:rsidR="008F52A7" w:rsidRDefault="008F52A7" w:rsidP="00500CC0">
      <w:pPr>
        <w:ind w:firstLine="0"/>
        <w:jc w:val="center"/>
        <w:rPr>
          <w:rFonts w:ascii="Arial" w:hAnsi="Arial" w:cs="Arial"/>
          <w:b/>
          <w:bCs/>
        </w:rPr>
      </w:pPr>
    </w:p>
    <w:p w14:paraId="0EE903F4" w14:textId="77777777" w:rsidR="008F52A7" w:rsidRDefault="008F52A7" w:rsidP="00500CC0">
      <w:pPr>
        <w:ind w:firstLine="0"/>
        <w:jc w:val="center"/>
        <w:rPr>
          <w:rFonts w:ascii="Arial" w:hAnsi="Arial" w:cs="Arial"/>
          <w:b/>
          <w:bCs/>
        </w:rPr>
      </w:pPr>
    </w:p>
    <w:p w14:paraId="44C384DF" w14:textId="77777777" w:rsidR="008F52A7" w:rsidRDefault="008F52A7" w:rsidP="00500CC0">
      <w:pPr>
        <w:ind w:firstLine="0"/>
        <w:jc w:val="center"/>
        <w:rPr>
          <w:rFonts w:ascii="Arial" w:hAnsi="Arial" w:cs="Arial"/>
          <w:b/>
          <w:bCs/>
        </w:rPr>
      </w:pPr>
    </w:p>
    <w:p w14:paraId="2D4C9AE0" w14:textId="77777777" w:rsidR="008F52A7" w:rsidRDefault="008F52A7" w:rsidP="00500CC0">
      <w:pPr>
        <w:ind w:firstLine="0"/>
        <w:jc w:val="center"/>
        <w:rPr>
          <w:rFonts w:ascii="Arial" w:hAnsi="Arial" w:cs="Arial"/>
          <w:b/>
          <w:bCs/>
        </w:rPr>
      </w:pPr>
    </w:p>
    <w:p w14:paraId="6032A09D" w14:textId="77777777" w:rsidR="008F52A7" w:rsidRDefault="008F52A7" w:rsidP="00500CC0">
      <w:pPr>
        <w:ind w:firstLine="0"/>
        <w:jc w:val="center"/>
        <w:rPr>
          <w:rFonts w:ascii="Arial" w:hAnsi="Arial" w:cs="Arial"/>
          <w:b/>
          <w:bCs/>
        </w:rPr>
      </w:pPr>
    </w:p>
    <w:p w14:paraId="269316E4" w14:textId="77777777" w:rsidR="008F52A7" w:rsidRDefault="008F52A7" w:rsidP="00500CC0">
      <w:pPr>
        <w:ind w:firstLine="0"/>
        <w:jc w:val="center"/>
        <w:rPr>
          <w:rFonts w:ascii="Arial" w:hAnsi="Arial" w:cs="Arial"/>
          <w:b/>
          <w:bCs/>
        </w:rPr>
      </w:pPr>
    </w:p>
    <w:p w14:paraId="2494E34F" w14:textId="114887EC" w:rsidR="00500CC0" w:rsidRDefault="00261BFF" w:rsidP="00500CC0">
      <w:pPr>
        <w:ind w:firstLine="0"/>
        <w:jc w:val="center"/>
        <w:rPr>
          <w:rFonts w:ascii="Arial" w:hAnsi="Arial" w:cs="Arial"/>
          <w:b/>
          <w:bCs/>
        </w:rPr>
      </w:pPr>
      <w:r w:rsidRPr="00261BFF">
        <w:rPr>
          <w:rFonts w:ascii="Arial" w:hAnsi="Arial" w:cs="Arial"/>
          <w:b/>
          <w:bCs/>
        </w:rPr>
        <w:lastRenderedPageBreak/>
        <w:t>Profesor</w:t>
      </w:r>
    </w:p>
    <w:p w14:paraId="12E286EF" w14:textId="3CAB74FB" w:rsidR="00261BFF" w:rsidRDefault="00261BFF" w:rsidP="00261BFF">
      <w:pPr>
        <w:ind w:firstLine="0"/>
        <w:jc w:val="left"/>
        <w:rPr>
          <w:rFonts w:ascii="Arial" w:hAnsi="Arial" w:cs="Arial"/>
        </w:rPr>
      </w:pPr>
      <w:r w:rsidRPr="00261BFF">
        <w:rPr>
          <w:rFonts w:ascii="Arial" w:hAnsi="Arial" w:cs="Arial"/>
        </w:rPr>
        <w:t>Desde el menú principal hacemos clic</w:t>
      </w:r>
      <w:r w:rsidR="00CF2CAE">
        <w:rPr>
          <w:rFonts w:ascii="Arial" w:hAnsi="Arial" w:cs="Arial"/>
        </w:rPr>
        <w:t>k</w:t>
      </w:r>
      <w:r w:rsidRPr="00261BFF">
        <w:rPr>
          <w:rFonts w:ascii="Arial" w:hAnsi="Arial" w:cs="Arial"/>
        </w:rPr>
        <w:t xml:space="preserve"> en el icono </w:t>
      </w:r>
      <w:r w:rsidR="00CF2CAE">
        <w:rPr>
          <w:rFonts w:ascii="Arial" w:hAnsi="Arial" w:cs="Arial"/>
        </w:rPr>
        <w:t>“</w:t>
      </w:r>
      <w:r>
        <w:rPr>
          <w:rFonts w:ascii="Arial" w:hAnsi="Arial" w:cs="Arial"/>
        </w:rPr>
        <w:t>profesor</w:t>
      </w:r>
      <w:r w:rsidR="00CF2CAE">
        <w:rPr>
          <w:rFonts w:ascii="Arial" w:hAnsi="Arial" w:cs="Arial"/>
        </w:rPr>
        <w:t>”</w:t>
      </w:r>
      <w:r w:rsidRPr="00261BFF">
        <w:rPr>
          <w:rFonts w:ascii="Arial" w:hAnsi="Arial" w:cs="Arial"/>
        </w:rPr>
        <w:t xml:space="preserve"> </w:t>
      </w:r>
      <w:r w:rsidR="00CF2CAE">
        <w:rPr>
          <w:rFonts w:ascii="Arial" w:hAnsi="Arial" w:cs="Arial"/>
        </w:rPr>
        <w:t xml:space="preserve">o </w:t>
      </w:r>
      <w:r w:rsidR="00CF2CAE" w:rsidRPr="00CF2CAE">
        <w:rPr>
          <w:rFonts w:ascii="Arial" w:hAnsi="Arial" w:cs="Arial"/>
        </w:rPr>
        <w:t xml:space="preserve">desde el menú desplegado “registro de datos – </w:t>
      </w:r>
      <w:r w:rsidR="00CF2CAE">
        <w:rPr>
          <w:rFonts w:ascii="Arial" w:hAnsi="Arial" w:cs="Arial"/>
        </w:rPr>
        <w:t>gestión académica – profesores</w:t>
      </w:r>
      <w:r w:rsidR="00CF2CAE" w:rsidRPr="00CF2CAE">
        <w:rPr>
          <w:rFonts w:ascii="Arial" w:hAnsi="Arial" w:cs="Arial"/>
        </w:rPr>
        <w:t>”</w:t>
      </w:r>
    </w:p>
    <w:p w14:paraId="13E0A16E" w14:textId="52D1E9D8" w:rsidR="00261BFF" w:rsidRPr="00261BFF" w:rsidRDefault="00261BFF" w:rsidP="00F70D98">
      <w:pPr>
        <w:ind w:firstLine="0"/>
        <w:jc w:val="center"/>
        <w:rPr>
          <w:rFonts w:ascii="Arial" w:hAnsi="Arial" w:cs="Arial"/>
        </w:rPr>
      </w:pPr>
    </w:p>
    <w:p w14:paraId="06A54997" w14:textId="6AC7862B" w:rsidR="001C1E2F" w:rsidRDefault="00B06513" w:rsidP="00B06513">
      <w:pPr>
        <w:pStyle w:val="Prrafodelista"/>
        <w:numPr>
          <w:ilvl w:val="0"/>
          <w:numId w:val="3"/>
        </w:numPr>
        <w:jc w:val="left"/>
        <w:rPr>
          <w:rFonts w:ascii="Arial" w:hAnsi="Arial" w:cs="Arial"/>
        </w:rPr>
      </w:pPr>
      <w:bookmarkStart w:id="0" w:name="_Hlk212291496"/>
      <w:r>
        <w:rPr>
          <w:rFonts w:ascii="Arial" w:hAnsi="Arial" w:cs="Arial"/>
        </w:rPr>
        <w:t>Se dará clic en el botón “</w:t>
      </w:r>
      <w:r w:rsidR="00430B8E">
        <w:rPr>
          <w:rFonts w:ascii="Arial" w:hAnsi="Arial" w:cs="Arial"/>
        </w:rPr>
        <w:t>agregar</w:t>
      </w:r>
      <w:r>
        <w:rPr>
          <w:rFonts w:ascii="Arial" w:hAnsi="Arial" w:cs="Arial"/>
        </w:rPr>
        <w:t>” y se llenaran los datos solicitados del profesor, luego se dará clic en “guardar datos”</w:t>
      </w:r>
    </w:p>
    <w:p w14:paraId="6002D8B5" w14:textId="6D98BE61" w:rsidR="00B06513" w:rsidRDefault="00B06513" w:rsidP="00B06513">
      <w:pPr>
        <w:pStyle w:val="Prrafodelista"/>
        <w:numPr>
          <w:ilvl w:val="0"/>
          <w:numId w:val="3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Una vez registrado el profesor se podrá consultar, modificar </w:t>
      </w:r>
      <w:r w:rsidR="005152C3">
        <w:rPr>
          <w:rFonts w:ascii="Arial" w:hAnsi="Arial" w:cs="Arial"/>
        </w:rPr>
        <w:t>y eliminar</w:t>
      </w:r>
    </w:p>
    <w:p w14:paraId="4CAFD333" w14:textId="62FD497A" w:rsidR="005152C3" w:rsidRPr="00B06513" w:rsidRDefault="005152C3" w:rsidP="00B06513">
      <w:pPr>
        <w:pStyle w:val="Prrafodelista"/>
        <w:numPr>
          <w:ilvl w:val="0"/>
          <w:numId w:val="3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Se podrán generar reportes en formato PDF donde se verá el listado de todos los profesores registrados en el sistema </w:t>
      </w:r>
    </w:p>
    <w:bookmarkEnd w:id="0"/>
    <w:p w14:paraId="119EDDF9" w14:textId="636EBA68" w:rsidR="007F670A" w:rsidRDefault="008F52A7" w:rsidP="00947B5F">
      <w:pPr>
        <w:ind w:firstLine="0"/>
        <w:jc w:val="left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9F21554" wp14:editId="782BDC8D">
            <wp:extent cx="5731510" cy="1922145"/>
            <wp:effectExtent l="0" t="0" r="2540" b="1905"/>
            <wp:docPr id="1345543968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543968" name="Imagen 134554396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3E16B" w14:textId="6E48E50F" w:rsidR="00F70D98" w:rsidRDefault="007F670A" w:rsidP="00430B8E">
      <w:pPr>
        <w:ind w:firstLine="0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E24CCF2" wp14:editId="5D8DACC7">
            <wp:extent cx="3791479" cy="3181794"/>
            <wp:effectExtent l="0" t="0" r="0" b="0"/>
            <wp:docPr id="2051287496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287496" name="Imagen 205128749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F2D85" w14:textId="77777777" w:rsidR="005152C3" w:rsidRDefault="005152C3" w:rsidP="00F70D98">
      <w:pPr>
        <w:ind w:firstLine="0"/>
        <w:jc w:val="center"/>
        <w:rPr>
          <w:rFonts w:ascii="Arial" w:hAnsi="Arial" w:cs="Arial"/>
          <w:b/>
          <w:bCs/>
        </w:rPr>
      </w:pPr>
    </w:p>
    <w:p w14:paraId="1CA016D5" w14:textId="77777777" w:rsidR="005152C3" w:rsidRDefault="005152C3" w:rsidP="00F70D98">
      <w:pPr>
        <w:ind w:firstLine="0"/>
        <w:jc w:val="center"/>
        <w:rPr>
          <w:rFonts w:ascii="Arial" w:hAnsi="Arial" w:cs="Arial"/>
          <w:b/>
          <w:bCs/>
        </w:rPr>
      </w:pPr>
    </w:p>
    <w:p w14:paraId="30195476" w14:textId="77777777" w:rsidR="005152C3" w:rsidRDefault="005152C3" w:rsidP="00F70D98">
      <w:pPr>
        <w:ind w:firstLine="0"/>
        <w:jc w:val="center"/>
        <w:rPr>
          <w:rFonts w:ascii="Arial" w:hAnsi="Arial" w:cs="Arial"/>
          <w:b/>
          <w:bCs/>
        </w:rPr>
      </w:pPr>
    </w:p>
    <w:p w14:paraId="1EE93DDA" w14:textId="77777777" w:rsidR="005152C3" w:rsidRDefault="005152C3" w:rsidP="00F70D98">
      <w:pPr>
        <w:ind w:firstLine="0"/>
        <w:jc w:val="center"/>
        <w:rPr>
          <w:rFonts w:ascii="Arial" w:hAnsi="Arial" w:cs="Arial"/>
          <w:b/>
          <w:bCs/>
        </w:rPr>
      </w:pPr>
    </w:p>
    <w:p w14:paraId="34601963" w14:textId="77777777" w:rsidR="005152C3" w:rsidRDefault="005152C3" w:rsidP="00F70D98">
      <w:pPr>
        <w:ind w:firstLine="0"/>
        <w:jc w:val="center"/>
        <w:rPr>
          <w:rFonts w:ascii="Arial" w:hAnsi="Arial" w:cs="Arial"/>
          <w:b/>
          <w:bCs/>
        </w:rPr>
      </w:pPr>
    </w:p>
    <w:p w14:paraId="450C5353" w14:textId="77777777" w:rsidR="005152C3" w:rsidRDefault="005152C3" w:rsidP="00F70D98">
      <w:pPr>
        <w:ind w:firstLine="0"/>
        <w:jc w:val="center"/>
        <w:rPr>
          <w:rFonts w:ascii="Arial" w:hAnsi="Arial" w:cs="Arial"/>
          <w:b/>
          <w:bCs/>
        </w:rPr>
      </w:pPr>
    </w:p>
    <w:p w14:paraId="1BB2A8E8" w14:textId="65BAA9AE" w:rsidR="00F70D98" w:rsidRDefault="00F70D98" w:rsidP="00F70D98">
      <w:pPr>
        <w:ind w:firstLine="0"/>
        <w:jc w:val="center"/>
        <w:rPr>
          <w:rFonts w:ascii="Arial" w:hAnsi="Arial" w:cs="Arial"/>
          <w:b/>
          <w:bCs/>
        </w:rPr>
      </w:pPr>
      <w:r w:rsidRPr="00F70D98">
        <w:rPr>
          <w:rFonts w:ascii="Arial" w:hAnsi="Arial" w:cs="Arial"/>
          <w:b/>
          <w:bCs/>
        </w:rPr>
        <w:lastRenderedPageBreak/>
        <w:t xml:space="preserve">Usuario </w:t>
      </w:r>
    </w:p>
    <w:p w14:paraId="33AF1973" w14:textId="17E76158" w:rsidR="00F70D98" w:rsidRDefault="00DA0AB8" w:rsidP="00DA0AB8">
      <w:pPr>
        <w:ind w:firstLine="0"/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Desde el menú principal haciendo click en “usuario” </w:t>
      </w:r>
      <w:bookmarkStart w:id="1" w:name="_Hlk212291163"/>
      <w:r>
        <w:rPr>
          <w:rFonts w:ascii="Arial" w:hAnsi="Arial" w:cs="Arial"/>
        </w:rPr>
        <w:t>o desde el menú desplegado “registro de datos – usuario”</w:t>
      </w:r>
    </w:p>
    <w:bookmarkEnd w:id="1"/>
    <w:p w14:paraId="44D260CE" w14:textId="727FA9D8" w:rsidR="00DA0AB8" w:rsidRDefault="00DA0AB8" w:rsidP="00DA0AB8">
      <w:pPr>
        <w:ind w:firstLine="0"/>
        <w:jc w:val="left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6A3AEFE" wp14:editId="592B2038">
            <wp:extent cx="5731510" cy="2109470"/>
            <wp:effectExtent l="0" t="0" r="2540" b="5080"/>
            <wp:docPr id="1370033991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033991" name="Imagen 137003399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8BB34" w14:textId="6BA23C27" w:rsidR="00DA0AB8" w:rsidRDefault="00DA0AB8" w:rsidP="00DA0AB8">
      <w:pPr>
        <w:ind w:firstLine="0"/>
        <w:jc w:val="left"/>
        <w:rPr>
          <w:rFonts w:ascii="Arial" w:hAnsi="Arial" w:cs="Arial"/>
        </w:rPr>
      </w:pPr>
      <w:r>
        <w:rPr>
          <w:rFonts w:ascii="Arial" w:hAnsi="Arial" w:cs="Arial"/>
        </w:rPr>
        <w:t>Haciendo click en “agregar” se llenarán los datos solicitados y se denominará el rol que tendrá dicho usuario y se dará click en “guardar datos “</w:t>
      </w:r>
    </w:p>
    <w:p w14:paraId="47D93778" w14:textId="10D18B16" w:rsidR="00DA0AB8" w:rsidRPr="00DA0AB8" w:rsidRDefault="00DA0AB8" w:rsidP="00DA0AB8">
      <w:pPr>
        <w:pStyle w:val="Prrafodelista"/>
        <w:numPr>
          <w:ilvl w:val="0"/>
          <w:numId w:val="3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Se podrá consultar</w:t>
      </w:r>
      <w:r w:rsidR="00473344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modificar y eliminar </w:t>
      </w:r>
      <w:r w:rsidR="00473344">
        <w:rPr>
          <w:rFonts w:ascii="Arial" w:hAnsi="Arial" w:cs="Arial"/>
        </w:rPr>
        <w:t xml:space="preserve">los usuarios agregados </w:t>
      </w:r>
    </w:p>
    <w:p w14:paraId="55C89CB9" w14:textId="770EB757" w:rsidR="00DA0AB8" w:rsidRDefault="00DA0AB8" w:rsidP="00DA0AB8">
      <w:pPr>
        <w:ind w:firstLine="0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EF1A3BA" wp14:editId="3FA6AE6E">
            <wp:extent cx="3886742" cy="3477110"/>
            <wp:effectExtent l="0" t="0" r="0" b="9525"/>
            <wp:docPr id="8144372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43726" name="Imagen 8144372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4AD2F" w14:textId="77777777" w:rsidR="00473344" w:rsidRDefault="00473344" w:rsidP="00DA0AB8">
      <w:pPr>
        <w:ind w:firstLine="0"/>
        <w:jc w:val="center"/>
        <w:rPr>
          <w:rFonts w:ascii="Arial" w:hAnsi="Arial" w:cs="Arial"/>
        </w:rPr>
      </w:pPr>
    </w:p>
    <w:p w14:paraId="11FD2D7A" w14:textId="77777777" w:rsidR="00473344" w:rsidRDefault="00473344" w:rsidP="00DA0AB8">
      <w:pPr>
        <w:ind w:firstLine="0"/>
        <w:jc w:val="center"/>
        <w:rPr>
          <w:rFonts w:ascii="Arial" w:hAnsi="Arial" w:cs="Arial"/>
        </w:rPr>
      </w:pPr>
    </w:p>
    <w:p w14:paraId="2D8472B4" w14:textId="77777777" w:rsidR="00473344" w:rsidRDefault="00473344" w:rsidP="00DA0AB8">
      <w:pPr>
        <w:ind w:firstLine="0"/>
        <w:jc w:val="center"/>
        <w:rPr>
          <w:rFonts w:ascii="Arial" w:hAnsi="Arial" w:cs="Arial"/>
        </w:rPr>
      </w:pPr>
    </w:p>
    <w:p w14:paraId="720754A2" w14:textId="77777777" w:rsidR="00473344" w:rsidRDefault="00473344" w:rsidP="00DA0AB8">
      <w:pPr>
        <w:ind w:firstLine="0"/>
        <w:jc w:val="center"/>
        <w:rPr>
          <w:rFonts w:ascii="Arial" w:hAnsi="Arial" w:cs="Arial"/>
        </w:rPr>
      </w:pPr>
    </w:p>
    <w:p w14:paraId="1B02DFC4" w14:textId="77777777" w:rsidR="00473344" w:rsidRDefault="00473344" w:rsidP="00DA0AB8">
      <w:pPr>
        <w:ind w:firstLine="0"/>
        <w:jc w:val="center"/>
        <w:rPr>
          <w:rFonts w:ascii="Arial" w:hAnsi="Arial" w:cs="Arial"/>
        </w:rPr>
      </w:pPr>
    </w:p>
    <w:p w14:paraId="6FE80463" w14:textId="77777777" w:rsidR="00473344" w:rsidRDefault="00473344" w:rsidP="00DA0AB8">
      <w:pPr>
        <w:ind w:firstLine="0"/>
        <w:jc w:val="center"/>
        <w:rPr>
          <w:rFonts w:ascii="Arial" w:hAnsi="Arial" w:cs="Arial"/>
        </w:rPr>
      </w:pPr>
    </w:p>
    <w:p w14:paraId="77F7F9A3" w14:textId="77777777" w:rsidR="00473344" w:rsidRDefault="00473344" w:rsidP="00DA0AB8">
      <w:pPr>
        <w:ind w:firstLine="0"/>
        <w:jc w:val="center"/>
        <w:rPr>
          <w:rFonts w:ascii="Arial" w:hAnsi="Arial" w:cs="Arial"/>
        </w:rPr>
      </w:pPr>
    </w:p>
    <w:p w14:paraId="70749A38" w14:textId="4F2A336F" w:rsidR="005152C3" w:rsidRDefault="005152C3" w:rsidP="00DA0AB8">
      <w:pPr>
        <w:ind w:firstLine="0"/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Estudiantes </w:t>
      </w:r>
    </w:p>
    <w:p w14:paraId="352D6F13" w14:textId="775BB041" w:rsidR="005152C3" w:rsidRDefault="005152C3" w:rsidP="005152C3">
      <w:pPr>
        <w:ind w:firstLine="0"/>
        <w:jc w:val="left"/>
        <w:rPr>
          <w:rFonts w:ascii="Arial" w:hAnsi="Arial" w:cs="Arial"/>
        </w:rPr>
      </w:pPr>
      <w:bookmarkStart w:id="2" w:name="_Hlk212291680"/>
      <w:r w:rsidRPr="005152C3">
        <w:rPr>
          <w:rFonts w:ascii="Arial" w:hAnsi="Arial" w:cs="Arial"/>
        </w:rPr>
        <w:t>Desde el menú principal hacemos click en el icono “</w:t>
      </w:r>
      <w:r>
        <w:rPr>
          <w:rFonts w:ascii="Arial" w:hAnsi="Arial" w:cs="Arial"/>
        </w:rPr>
        <w:t>estudiante</w:t>
      </w:r>
      <w:r w:rsidRPr="005152C3">
        <w:rPr>
          <w:rFonts w:ascii="Arial" w:hAnsi="Arial" w:cs="Arial"/>
        </w:rPr>
        <w:t xml:space="preserve">” o desde el menú desplegado “registro de datos – gestión académica – </w:t>
      </w:r>
      <w:r>
        <w:rPr>
          <w:rFonts w:ascii="Arial" w:hAnsi="Arial" w:cs="Arial"/>
        </w:rPr>
        <w:t>estudiantes</w:t>
      </w:r>
      <w:r w:rsidRPr="005152C3">
        <w:rPr>
          <w:rFonts w:ascii="Arial" w:hAnsi="Arial" w:cs="Arial"/>
        </w:rPr>
        <w:t>”</w:t>
      </w:r>
    </w:p>
    <w:p w14:paraId="1B60898E" w14:textId="6BD9AD27" w:rsidR="005152C3" w:rsidRPr="005152C3" w:rsidRDefault="005152C3" w:rsidP="005152C3">
      <w:pPr>
        <w:pStyle w:val="Prrafodelista"/>
        <w:numPr>
          <w:ilvl w:val="0"/>
          <w:numId w:val="3"/>
        </w:numPr>
        <w:jc w:val="left"/>
        <w:rPr>
          <w:rFonts w:ascii="Arial" w:hAnsi="Arial" w:cs="Arial"/>
        </w:rPr>
      </w:pPr>
      <w:r w:rsidRPr="005152C3">
        <w:rPr>
          <w:rFonts w:ascii="Arial" w:hAnsi="Arial" w:cs="Arial"/>
        </w:rPr>
        <w:t xml:space="preserve">Se dará clic en el botón “agregar” y se llenaran los datos solicitados del </w:t>
      </w:r>
      <w:r>
        <w:rPr>
          <w:rFonts w:ascii="Arial" w:hAnsi="Arial" w:cs="Arial"/>
        </w:rPr>
        <w:t>estudiante</w:t>
      </w:r>
      <w:r w:rsidRPr="005152C3">
        <w:rPr>
          <w:rFonts w:ascii="Arial" w:hAnsi="Arial" w:cs="Arial"/>
        </w:rPr>
        <w:t>, luego se dará clic en “guardar datos”</w:t>
      </w:r>
    </w:p>
    <w:p w14:paraId="6189CE5F" w14:textId="11EFE830" w:rsidR="005152C3" w:rsidRPr="005152C3" w:rsidRDefault="005152C3" w:rsidP="005152C3">
      <w:pPr>
        <w:pStyle w:val="Prrafodelista"/>
        <w:numPr>
          <w:ilvl w:val="0"/>
          <w:numId w:val="3"/>
        </w:numPr>
        <w:jc w:val="left"/>
        <w:rPr>
          <w:rFonts w:ascii="Arial" w:hAnsi="Arial" w:cs="Arial"/>
        </w:rPr>
      </w:pPr>
      <w:r w:rsidRPr="005152C3">
        <w:rPr>
          <w:rFonts w:ascii="Arial" w:hAnsi="Arial" w:cs="Arial"/>
        </w:rPr>
        <w:t xml:space="preserve">Una vez registrado el </w:t>
      </w:r>
      <w:r>
        <w:rPr>
          <w:rFonts w:ascii="Arial" w:hAnsi="Arial" w:cs="Arial"/>
        </w:rPr>
        <w:t>estudiante</w:t>
      </w:r>
      <w:r w:rsidRPr="005152C3">
        <w:rPr>
          <w:rFonts w:ascii="Arial" w:hAnsi="Arial" w:cs="Arial"/>
        </w:rPr>
        <w:t xml:space="preserve"> se podrá consultar, modificar y eliminar</w:t>
      </w:r>
    </w:p>
    <w:p w14:paraId="772926E4" w14:textId="11B75D18" w:rsidR="005152C3" w:rsidRDefault="005152C3" w:rsidP="005152C3">
      <w:pPr>
        <w:pStyle w:val="Prrafodelista"/>
        <w:numPr>
          <w:ilvl w:val="0"/>
          <w:numId w:val="3"/>
        </w:numPr>
        <w:jc w:val="left"/>
        <w:rPr>
          <w:rFonts w:ascii="Arial" w:hAnsi="Arial" w:cs="Arial"/>
        </w:rPr>
      </w:pPr>
      <w:r w:rsidRPr="005152C3">
        <w:rPr>
          <w:rFonts w:ascii="Arial" w:hAnsi="Arial" w:cs="Arial"/>
        </w:rPr>
        <w:t xml:space="preserve">Se podrán generar </w:t>
      </w:r>
      <w:r>
        <w:rPr>
          <w:rFonts w:ascii="Arial" w:hAnsi="Arial" w:cs="Arial"/>
        </w:rPr>
        <w:t xml:space="preserve">constancia de estudio </w:t>
      </w:r>
      <w:r w:rsidRPr="005152C3">
        <w:rPr>
          <w:rFonts w:ascii="Arial" w:hAnsi="Arial" w:cs="Arial"/>
        </w:rPr>
        <w:t xml:space="preserve">en formato PDF </w:t>
      </w:r>
      <w:r>
        <w:rPr>
          <w:rFonts w:ascii="Arial" w:hAnsi="Arial" w:cs="Arial"/>
        </w:rPr>
        <w:t xml:space="preserve">para todos los estudiantes que la soliciten </w:t>
      </w:r>
    </w:p>
    <w:bookmarkEnd w:id="2"/>
    <w:p w14:paraId="09DFCEB3" w14:textId="020C6B1C" w:rsidR="005152C3" w:rsidRDefault="005152C3" w:rsidP="005152C3">
      <w:pPr>
        <w:ind w:left="360" w:firstLine="0"/>
        <w:jc w:val="left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175D3EF" wp14:editId="61F54001">
            <wp:extent cx="5731510" cy="2005330"/>
            <wp:effectExtent l="0" t="0" r="2540" b="0"/>
            <wp:docPr id="1373901081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901081" name="Imagen 137390108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55944" w14:textId="0F6E4853" w:rsidR="005152C3" w:rsidRDefault="005152C3" w:rsidP="005152C3">
      <w:pPr>
        <w:ind w:left="360" w:firstLine="0"/>
        <w:jc w:val="left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14D9403E" wp14:editId="6B44CF3D">
            <wp:extent cx="5731510" cy="4772025"/>
            <wp:effectExtent l="0" t="0" r="2540" b="9525"/>
            <wp:docPr id="809334829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334829" name="Imagen 809334829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69570" w14:textId="468FA9B4" w:rsidR="005152C3" w:rsidRDefault="005152C3" w:rsidP="005152C3">
      <w:pPr>
        <w:ind w:left="360" w:firstLine="0"/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Grado </w:t>
      </w:r>
    </w:p>
    <w:p w14:paraId="40B4326E" w14:textId="2BD5247A" w:rsidR="005152C3" w:rsidRPr="005152C3" w:rsidRDefault="005152C3" w:rsidP="005152C3">
      <w:pPr>
        <w:ind w:left="360" w:firstLine="0"/>
        <w:jc w:val="left"/>
        <w:rPr>
          <w:rFonts w:ascii="Arial" w:hAnsi="Arial" w:cs="Arial"/>
        </w:rPr>
      </w:pPr>
      <w:r w:rsidRPr="005152C3">
        <w:rPr>
          <w:rFonts w:ascii="Arial" w:hAnsi="Arial" w:cs="Arial"/>
        </w:rPr>
        <w:t>Desde el menú principal hacemos click en el icono “</w:t>
      </w:r>
      <w:r>
        <w:rPr>
          <w:rFonts w:ascii="Arial" w:hAnsi="Arial" w:cs="Arial"/>
        </w:rPr>
        <w:t>grados</w:t>
      </w:r>
      <w:r w:rsidRPr="005152C3">
        <w:rPr>
          <w:rFonts w:ascii="Arial" w:hAnsi="Arial" w:cs="Arial"/>
        </w:rPr>
        <w:t xml:space="preserve">” o desde el menú desplegado “registro de datos – gestión académica – </w:t>
      </w:r>
      <w:r>
        <w:rPr>
          <w:rFonts w:ascii="Arial" w:hAnsi="Arial" w:cs="Arial"/>
        </w:rPr>
        <w:t>grados</w:t>
      </w:r>
      <w:r w:rsidRPr="005152C3">
        <w:rPr>
          <w:rFonts w:ascii="Arial" w:hAnsi="Arial" w:cs="Arial"/>
        </w:rPr>
        <w:t>”</w:t>
      </w:r>
    </w:p>
    <w:p w14:paraId="5BFF8D10" w14:textId="7C970FF5" w:rsidR="005152C3" w:rsidRPr="005152C3" w:rsidRDefault="005152C3" w:rsidP="005152C3">
      <w:pPr>
        <w:pStyle w:val="Prrafodelista"/>
        <w:numPr>
          <w:ilvl w:val="0"/>
          <w:numId w:val="3"/>
        </w:numPr>
        <w:jc w:val="left"/>
        <w:rPr>
          <w:rFonts w:ascii="Arial" w:hAnsi="Arial" w:cs="Arial"/>
        </w:rPr>
      </w:pPr>
      <w:r w:rsidRPr="005152C3">
        <w:rPr>
          <w:rFonts w:ascii="Arial" w:hAnsi="Arial" w:cs="Arial"/>
        </w:rPr>
        <w:t xml:space="preserve">Se dará clic en el botón “agregar” </w:t>
      </w:r>
      <w:r w:rsidR="00DF6A60">
        <w:rPr>
          <w:rFonts w:ascii="Arial" w:hAnsi="Arial" w:cs="Arial"/>
        </w:rPr>
        <w:t>y se limitará la cantidad de grados a agregar con un límite máximo de 5 y se dará en</w:t>
      </w:r>
      <w:r w:rsidR="00DF6A60" w:rsidRPr="005152C3">
        <w:rPr>
          <w:rFonts w:ascii="Arial" w:hAnsi="Arial" w:cs="Arial"/>
        </w:rPr>
        <w:t xml:space="preserve"> “guardar</w:t>
      </w:r>
      <w:r w:rsidRPr="005152C3">
        <w:rPr>
          <w:rFonts w:ascii="Arial" w:hAnsi="Arial" w:cs="Arial"/>
        </w:rPr>
        <w:t xml:space="preserve"> datos”</w:t>
      </w:r>
    </w:p>
    <w:p w14:paraId="68F26D58" w14:textId="0F67EA7C" w:rsidR="00DF6A60" w:rsidRPr="00DF6A60" w:rsidRDefault="005152C3" w:rsidP="00DF6A60">
      <w:pPr>
        <w:pStyle w:val="Prrafodelista"/>
        <w:numPr>
          <w:ilvl w:val="0"/>
          <w:numId w:val="3"/>
        </w:numPr>
        <w:jc w:val="left"/>
        <w:rPr>
          <w:rFonts w:ascii="Arial" w:hAnsi="Arial" w:cs="Arial"/>
        </w:rPr>
      </w:pPr>
      <w:r w:rsidRPr="005152C3">
        <w:rPr>
          <w:rFonts w:ascii="Arial" w:hAnsi="Arial" w:cs="Arial"/>
        </w:rPr>
        <w:t xml:space="preserve">Una vez </w:t>
      </w:r>
      <w:r w:rsidR="00DF6A60">
        <w:rPr>
          <w:rFonts w:ascii="Arial" w:hAnsi="Arial" w:cs="Arial"/>
        </w:rPr>
        <w:t xml:space="preserve">agregados los grados </w:t>
      </w:r>
      <w:r w:rsidR="00DF6A60" w:rsidRPr="005152C3">
        <w:rPr>
          <w:rFonts w:ascii="Arial" w:hAnsi="Arial" w:cs="Arial"/>
        </w:rPr>
        <w:t>se</w:t>
      </w:r>
      <w:r w:rsidRPr="005152C3">
        <w:rPr>
          <w:rFonts w:ascii="Arial" w:hAnsi="Arial" w:cs="Arial"/>
        </w:rPr>
        <w:t xml:space="preserve"> podrá consultar, modificar y eliminar</w:t>
      </w:r>
    </w:p>
    <w:p w14:paraId="0B2E0A05" w14:textId="5781AC9E" w:rsidR="00DF6A60" w:rsidRDefault="00DF6A60" w:rsidP="00DF6A60">
      <w:pPr>
        <w:ind w:left="360" w:firstLine="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FCD6B24" wp14:editId="7C3BBA6F">
            <wp:extent cx="5038725" cy="1743075"/>
            <wp:effectExtent l="0" t="0" r="9525" b="9525"/>
            <wp:docPr id="1267308404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308404" name="Imagen 1267308404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430" cy="1743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7EF61" w14:textId="6EDAF2E8" w:rsidR="00DF6A60" w:rsidRDefault="00DF6A60" w:rsidP="00DF6A60">
      <w:pPr>
        <w:ind w:left="360"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r>
        <w:rPr>
          <w:rFonts w:ascii="Arial" w:hAnsi="Arial" w:cs="Arial"/>
          <w:noProof/>
        </w:rPr>
        <w:drawing>
          <wp:inline distT="0" distB="0" distL="0" distR="0" wp14:anchorId="2D201827" wp14:editId="5E4DEC91">
            <wp:extent cx="4772025" cy="1695450"/>
            <wp:effectExtent l="0" t="0" r="9525" b="0"/>
            <wp:docPr id="1902894177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894177" name="Imagen 1902894177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692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42033" w14:textId="3D40555D" w:rsidR="005152C3" w:rsidRDefault="00DF6A60" w:rsidP="00963814">
      <w:pPr>
        <w:ind w:firstLine="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2A1EBD0" wp14:editId="403A20AC">
            <wp:extent cx="5731510" cy="3749040"/>
            <wp:effectExtent l="0" t="0" r="2540" b="3810"/>
            <wp:docPr id="1460154513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154513" name="Imagen 1460154513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2BA57" w14:textId="411A9C46" w:rsidR="00963814" w:rsidRDefault="00963814" w:rsidP="00963814">
      <w:pPr>
        <w:ind w:firstLine="0"/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t>Materia</w:t>
      </w:r>
      <w:r w:rsidR="009B46CE">
        <w:rPr>
          <w:rFonts w:ascii="Arial" w:hAnsi="Arial" w:cs="Arial"/>
        </w:rPr>
        <w:t>s</w:t>
      </w:r>
    </w:p>
    <w:p w14:paraId="36ADF01F" w14:textId="760F4FB0" w:rsidR="009B46CE" w:rsidRPr="009B46CE" w:rsidRDefault="009B46CE" w:rsidP="009B46CE">
      <w:pPr>
        <w:ind w:firstLine="0"/>
        <w:jc w:val="left"/>
        <w:rPr>
          <w:rFonts w:ascii="Arial" w:hAnsi="Arial" w:cs="Arial"/>
        </w:rPr>
      </w:pPr>
      <w:bookmarkStart w:id="3" w:name="_Hlk212293296"/>
      <w:r w:rsidRPr="009B46CE">
        <w:rPr>
          <w:rFonts w:ascii="Arial" w:hAnsi="Arial" w:cs="Arial"/>
        </w:rPr>
        <w:t>Desde el menú principal hacemos click en el icono “</w:t>
      </w:r>
      <w:r>
        <w:rPr>
          <w:rFonts w:ascii="Arial" w:hAnsi="Arial" w:cs="Arial"/>
        </w:rPr>
        <w:t>materias</w:t>
      </w:r>
      <w:r w:rsidRPr="009B46CE">
        <w:rPr>
          <w:rFonts w:ascii="Arial" w:hAnsi="Arial" w:cs="Arial"/>
        </w:rPr>
        <w:t xml:space="preserve">” o desde el menú desplegado “registro de datos – gestión académica – </w:t>
      </w:r>
      <w:r>
        <w:rPr>
          <w:rFonts w:ascii="Arial" w:hAnsi="Arial" w:cs="Arial"/>
        </w:rPr>
        <w:t>materias</w:t>
      </w:r>
      <w:r w:rsidRPr="009B46CE">
        <w:rPr>
          <w:rFonts w:ascii="Arial" w:hAnsi="Arial" w:cs="Arial"/>
        </w:rPr>
        <w:t>”</w:t>
      </w:r>
    </w:p>
    <w:p w14:paraId="49E1B64B" w14:textId="5EFBC83F" w:rsidR="009B46CE" w:rsidRPr="009B46CE" w:rsidRDefault="009B46CE" w:rsidP="009B46CE">
      <w:pPr>
        <w:pStyle w:val="Prrafodelista"/>
        <w:numPr>
          <w:ilvl w:val="0"/>
          <w:numId w:val="3"/>
        </w:numPr>
        <w:jc w:val="left"/>
        <w:rPr>
          <w:rFonts w:ascii="Arial" w:hAnsi="Arial" w:cs="Arial"/>
        </w:rPr>
      </w:pPr>
      <w:r w:rsidRPr="009B46CE">
        <w:rPr>
          <w:rFonts w:ascii="Arial" w:hAnsi="Arial" w:cs="Arial"/>
        </w:rPr>
        <w:t xml:space="preserve">Se dará clic en el botón “agregar” </w:t>
      </w:r>
      <w:r>
        <w:rPr>
          <w:rFonts w:ascii="Arial" w:hAnsi="Arial" w:cs="Arial"/>
        </w:rPr>
        <w:t xml:space="preserve">y se agregará el nombre y la descripción a la materia deseada luego se dará click en </w:t>
      </w:r>
      <w:r w:rsidRPr="009B46CE">
        <w:rPr>
          <w:rFonts w:ascii="Arial" w:hAnsi="Arial" w:cs="Arial"/>
        </w:rPr>
        <w:t>“guardar datos”</w:t>
      </w:r>
    </w:p>
    <w:p w14:paraId="45D9A426" w14:textId="4FE8FC59" w:rsidR="009B46CE" w:rsidRDefault="009B46CE" w:rsidP="009B46CE">
      <w:pPr>
        <w:pStyle w:val="Prrafodelista"/>
        <w:numPr>
          <w:ilvl w:val="0"/>
          <w:numId w:val="3"/>
        </w:numPr>
        <w:jc w:val="left"/>
        <w:rPr>
          <w:rFonts w:ascii="Arial" w:hAnsi="Arial" w:cs="Arial"/>
        </w:rPr>
      </w:pPr>
      <w:r w:rsidRPr="009B46CE">
        <w:rPr>
          <w:rFonts w:ascii="Arial" w:hAnsi="Arial" w:cs="Arial"/>
        </w:rPr>
        <w:t>Una vez agregad</w:t>
      </w:r>
      <w:r>
        <w:rPr>
          <w:rFonts w:ascii="Arial" w:hAnsi="Arial" w:cs="Arial"/>
        </w:rPr>
        <w:t>as las materias</w:t>
      </w:r>
      <w:r w:rsidRPr="009B46CE">
        <w:rPr>
          <w:rFonts w:ascii="Arial" w:hAnsi="Arial" w:cs="Arial"/>
        </w:rPr>
        <w:t xml:space="preserve"> se podrá consultar, modificar y eliminar</w:t>
      </w:r>
    </w:p>
    <w:bookmarkEnd w:id="3"/>
    <w:p w14:paraId="7324D23E" w14:textId="669A624C" w:rsidR="009B46CE" w:rsidRDefault="009B46CE" w:rsidP="009B46CE">
      <w:pPr>
        <w:ind w:firstLine="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CFAEC60" wp14:editId="4BB9E742">
            <wp:extent cx="5731510" cy="1913255"/>
            <wp:effectExtent l="0" t="0" r="2540" b="0"/>
            <wp:docPr id="1241160746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160746" name="Imagen 1241160746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7C1A8" w14:textId="2BA14DCF" w:rsidR="009B46CE" w:rsidRDefault="009B46CE" w:rsidP="009B46CE">
      <w:pPr>
        <w:ind w:firstLine="0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632CC0C" wp14:editId="067F235B">
            <wp:extent cx="3724795" cy="2391109"/>
            <wp:effectExtent l="0" t="0" r="9525" b="9525"/>
            <wp:docPr id="198670543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70543" name="Imagen 198670543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77D3B" w14:textId="77777777" w:rsidR="009B46CE" w:rsidRDefault="009B46CE" w:rsidP="009B46CE">
      <w:pPr>
        <w:ind w:firstLine="0"/>
        <w:jc w:val="center"/>
        <w:rPr>
          <w:rFonts w:ascii="Arial" w:hAnsi="Arial" w:cs="Arial"/>
        </w:rPr>
      </w:pPr>
    </w:p>
    <w:p w14:paraId="21FAE89B" w14:textId="77777777" w:rsidR="009B46CE" w:rsidRDefault="009B46CE" w:rsidP="009B46CE">
      <w:pPr>
        <w:ind w:firstLine="0"/>
        <w:jc w:val="center"/>
        <w:rPr>
          <w:rFonts w:ascii="Arial" w:hAnsi="Arial" w:cs="Arial"/>
        </w:rPr>
      </w:pPr>
    </w:p>
    <w:p w14:paraId="540C5F62" w14:textId="77777777" w:rsidR="009B46CE" w:rsidRDefault="009B46CE" w:rsidP="009B46CE">
      <w:pPr>
        <w:ind w:firstLine="0"/>
        <w:jc w:val="center"/>
        <w:rPr>
          <w:rFonts w:ascii="Arial" w:hAnsi="Arial" w:cs="Arial"/>
        </w:rPr>
      </w:pPr>
    </w:p>
    <w:p w14:paraId="0C762F68" w14:textId="77777777" w:rsidR="009B46CE" w:rsidRDefault="009B46CE" w:rsidP="009B46CE">
      <w:pPr>
        <w:ind w:firstLine="0"/>
        <w:jc w:val="center"/>
        <w:rPr>
          <w:rFonts w:ascii="Arial" w:hAnsi="Arial" w:cs="Arial"/>
        </w:rPr>
      </w:pPr>
    </w:p>
    <w:p w14:paraId="4143E690" w14:textId="77777777" w:rsidR="009B46CE" w:rsidRDefault="009B46CE" w:rsidP="009B46CE">
      <w:pPr>
        <w:ind w:firstLine="0"/>
        <w:jc w:val="center"/>
        <w:rPr>
          <w:rFonts w:ascii="Arial" w:hAnsi="Arial" w:cs="Arial"/>
        </w:rPr>
      </w:pPr>
    </w:p>
    <w:p w14:paraId="0C6DB130" w14:textId="77777777" w:rsidR="009B46CE" w:rsidRDefault="009B46CE" w:rsidP="009B46CE">
      <w:pPr>
        <w:ind w:firstLine="0"/>
        <w:jc w:val="center"/>
        <w:rPr>
          <w:rFonts w:ascii="Arial" w:hAnsi="Arial" w:cs="Arial"/>
        </w:rPr>
      </w:pPr>
    </w:p>
    <w:p w14:paraId="32C0E7AA" w14:textId="77777777" w:rsidR="009B46CE" w:rsidRDefault="009B46CE" w:rsidP="009B46CE">
      <w:pPr>
        <w:ind w:firstLine="0"/>
        <w:jc w:val="center"/>
        <w:rPr>
          <w:rFonts w:ascii="Arial" w:hAnsi="Arial" w:cs="Arial"/>
        </w:rPr>
      </w:pPr>
    </w:p>
    <w:p w14:paraId="418571BE" w14:textId="77777777" w:rsidR="009B46CE" w:rsidRDefault="009B46CE" w:rsidP="009B46CE">
      <w:pPr>
        <w:ind w:firstLine="0"/>
        <w:jc w:val="center"/>
        <w:rPr>
          <w:rFonts w:ascii="Arial" w:hAnsi="Arial" w:cs="Arial"/>
        </w:rPr>
      </w:pPr>
    </w:p>
    <w:p w14:paraId="603936D6" w14:textId="77777777" w:rsidR="009B46CE" w:rsidRDefault="009B46CE" w:rsidP="009B46CE">
      <w:pPr>
        <w:ind w:firstLine="0"/>
        <w:jc w:val="center"/>
        <w:rPr>
          <w:rFonts w:ascii="Arial" w:hAnsi="Arial" w:cs="Arial"/>
        </w:rPr>
      </w:pPr>
    </w:p>
    <w:p w14:paraId="3A565CD6" w14:textId="77777777" w:rsidR="009B46CE" w:rsidRDefault="009B46CE" w:rsidP="009B46CE">
      <w:pPr>
        <w:ind w:firstLine="0"/>
        <w:jc w:val="center"/>
        <w:rPr>
          <w:rFonts w:ascii="Arial" w:hAnsi="Arial" w:cs="Arial"/>
        </w:rPr>
      </w:pPr>
    </w:p>
    <w:p w14:paraId="558A2968" w14:textId="77777777" w:rsidR="009B46CE" w:rsidRDefault="009B46CE" w:rsidP="009B46CE">
      <w:pPr>
        <w:ind w:firstLine="0"/>
        <w:jc w:val="center"/>
        <w:rPr>
          <w:rFonts w:ascii="Arial" w:hAnsi="Arial" w:cs="Arial"/>
        </w:rPr>
      </w:pPr>
    </w:p>
    <w:p w14:paraId="7FD18788" w14:textId="77777777" w:rsidR="009B46CE" w:rsidRDefault="009B46CE" w:rsidP="009B46CE">
      <w:pPr>
        <w:ind w:firstLine="0"/>
        <w:jc w:val="center"/>
        <w:rPr>
          <w:rFonts w:ascii="Arial" w:hAnsi="Arial" w:cs="Arial"/>
        </w:rPr>
      </w:pPr>
    </w:p>
    <w:p w14:paraId="3028EACC" w14:textId="5C81C7DC" w:rsidR="009B46CE" w:rsidRDefault="0049360A" w:rsidP="009B46CE">
      <w:pPr>
        <w:ind w:firstLine="0"/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Secciones </w:t>
      </w:r>
    </w:p>
    <w:p w14:paraId="7300C90F" w14:textId="0B5EB26F" w:rsidR="0049360A" w:rsidRPr="009B46CE" w:rsidRDefault="0049360A" w:rsidP="0049360A">
      <w:pPr>
        <w:ind w:firstLine="0"/>
        <w:jc w:val="left"/>
        <w:rPr>
          <w:rFonts w:ascii="Arial" w:hAnsi="Arial" w:cs="Arial"/>
        </w:rPr>
      </w:pPr>
      <w:bookmarkStart w:id="4" w:name="_Hlk212296467"/>
      <w:r w:rsidRPr="009B46CE">
        <w:rPr>
          <w:rFonts w:ascii="Arial" w:hAnsi="Arial" w:cs="Arial"/>
        </w:rPr>
        <w:t>Desde el menú principal hacemos click en el icono “</w:t>
      </w:r>
      <w:r>
        <w:rPr>
          <w:rFonts w:ascii="Arial" w:hAnsi="Arial" w:cs="Arial"/>
        </w:rPr>
        <w:t>secciones</w:t>
      </w:r>
      <w:r w:rsidRPr="009B46CE">
        <w:rPr>
          <w:rFonts w:ascii="Arial" w:hAnsi="Arial" w:cs="Arial"/>
        </w:rPr>
        <w:t xml:space="preserve">” o desde el menú desplegado “registro de datos – gestión académica – </w:t>
      </w:r>
      <w:r>
        <w:rPr>
          <w:rFonts w:ascii="Arial" w:hAnsi="Arial" w:cs="Arial"/>
        </w:rPr>
        <w:t>secciones</w:t>
      </w:r>
      <w:r w:rsidRPr="009B46CE">
        <w:rPr>
          <w:rFonts w:ascii="Arial" w:hAnsi="Arial" w:cs="Arial"/>
        </w:rPr>
        <w:t>”</w:t>
      </w:r>
    </w:p>
    <w:p w14:paraId="002E2F00" w14:textId="1F9216FE" w:rsidR="0049360A" w:rsidRPr="009B46CE" w:rsidRDefault="0049360A" w:rsidP="0049360A">
      <w:pPr>
        <w:pStyle w:val="Prrafodelista"/>
        <w:numPr>
          <w:ilvl w:val="0"/>
          <w:numId w:val="3"/>
        </w:numPr>
        <w:jc w:val="left"/>
        <w:rPr>
          <w:rFonts w:ascii="Arial" w:hAnsi="Arial" w:cs="Arial"/>
        </w:rPr>
      </w:pPr>
      <w:r w:rsidRPr="009B46CE">
        <w:rPr>
          <w:rFonts w:ascii="Arial" w:hAnsi="Arial" w:cs="Arial"/>
        </w:rPr>
        <w:t xml:space="preserve">Se dará clic en el botón “agregar” </w:t>
      </w:r>
      <w:r>
        <w:rPr>
          <w:rFonts w:ascii="Arial" w:hAnsi="Arial" w:cs="Arial"/>
        </w:rPr>
        <w:t xml:space="preserve">y se agregará </w:t>
      </w:r>
      <w:r w:rsidR="000C3DC7">
        <w:rPr>
          <w:rFonts w:ascii="Arial" w:hAnsi="Arial" w:cs="Arial"/>
        </w:rPr>
        <w:t xml:space="preserve">la cantidad y el grado a cuál serán asignadas las secciones </w:t>
      </w:r>
      <w:r>
        <w:rPr>
          <w:rFonts w:ascii="Arial" w:hAnsi="Arial" w:cs="Arial"/>
        </w:rPr>
        <w:t xml:space="preserve">luego se dará click en </w:t>
      </w:r>
      <w:r w:rsidRPr="009B46CE">
        <w:rPr>
          <w:rFonts w:ascii="Arial" w:hAnsi="Arial" w:cs="Arial"/>
        </w:rPr>
        <w:t>“guardar datos”</w:t>
      </w:r>
    </w:p>
    <w:p w14:paraId="06CDD1DE" w14:textId="4557800A" w:rsidR="0049360A" w:rsidRDefault="0049360A" w:rsidP="0049360A">
      <w:pPr>
        <w:pStyle w:val="Prrafodelista"/>
        <w:numPr>
          <w:ilvl w:val="0"/>
          <w:numId w:val="3"/>
        </w:numPr>
        <w:jc w:val="left"/>
        <w:rPr>
          <w:rFonts w:ascii="Arial" w:hAnsi="Arial" w:cs="Arial"/>
        </w:rPr>
      </w:pPr>
      <w:r w:rsidRPr="009B46CE">
        <w:rPr>
          <w:rFonts w:ascii="Arial" w:hAnsi="Arial" w:cs="Arial"/>
        </w:rPr>
        <w:t>Una vez agregad</w:t>
      </w:r>
      <w:r>
        <w:rPr>
          <w:rFonts w:ascii="Arial" w:hAnsi="Arial" w:cs="Arial"/>
        </w:rPr>
        <w:t xml:space="preserve">as las </w:t>
      </w:r>
      <w:r w:rsidR="000C3DC7">
        <w:rPr>
          <w:rFonts w:ascii="Arial" w:hAnsi="Arial" w:cs="Arial"/>
        </w:rPr>
        <w:t xml:space="preserve">secciones </w:t>
      </w:r>
      <w:r w:rsidR="000C3DC7" w:rsidRPr="009B46CE">
        <w:rPr>
          <w:rFonts w:ascii="Arial" w:hAnsi="Arial" w:cs="Arial"/>
        </w:rPr>
        <w:t>se</w:t>
      </w:r>
      <w:r w:rsidRPr="009B46CE">
        <w:rPr>
          <w:rFonts w:ascii="Arial" w:hAnsi="Arial" w:cs="Arial"/>
        </w:rPr>
        <w:t xml:space="preserve"> podrá consultar, modificar y eliminar</w:t>
      </w:r>
    </w:p>
    <w:p w14:paraId="38231296" w14:textId="49764924" w:rsidR="000C3DC7" w:rsidRDefault="000C3DC7" w:rsidP="0049360A">
      <w:pPr>
        <w:pStyle w:val="Prrafodelista"/>
        <w:numPr>
          <w:ilvl w:val="0"/>
          <w:numId w:val="3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Se podrán generar reportes de asistencia de las secciones en formato PDF</w:t>
      </w:r>
    </w:p>
    <w:bookmarkEnd w:id="4"/>
    <w:p w14:paraId="3DED6D6F" w14:textId="128A6D1F" w:rsidR="006E41CA" w:rsidRPr="00CC35A9" w:rsidRDefault="006E41CA" w:rsidP="00CC35A9">
      <w:pPr>
        <w:ind w:firstLine="0"/>
        <w:jc w:val="left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388F2A2" wp14:editId="1A0ECD6E">
            <wp:extent cx="5731510" cy="2566670"/>
            <wp:effectExtent l="0" t="0" r="2540" b="5080"/>
            <wp:docPr id="845879883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879883" name="Imagen 845879883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6358F" w14:textId="253209DD" w:rsidR="006E41CA" w:rsidRDefault="006E41CA" w:rsidP="00CC35A9">
      <w:pPr>
        <w:pStyle w:val="Prrafodelista"/>
        <w:ind w:firstLine="0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BB12BBF" wp14:editId="6C9BBE2E">
            <wp:extent cx="3610479" cy="2448267"/>
            <wp:effectExtent l="0" t="0" r="9525" b="9525"/>
            <wp:docPr id="1534502598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502598" name="Imagen 1534502598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0B5FF" w14:textId="77777777" w:rsidR="0049360A" w:rsidRDefault="0049360A" w:rsidP="009B46CE">
      <w:pPr>
        <w:ind w:firstLine="0"/>
        <w:jc w:val="center"/>
        <w:rPr>
          <w:rFonts w:ascii="Arial" w:hAnsi="Arial" w:cs="Arial"/>
        </w:rPr>
      </w:pPr>
    </w:p>
    <w:p w14:paraId="177C9253" w14:textId="77777777" w:rsidR="00765118" w:rsidRDefault="00765118" w:rsidP="009B46CE">
      <w:pPr>
        <w:ind w:firstLine="0"/>
        <w:jc w:val="center"/>
        <w:rPr>
          <w:rFonts w:ascii="Arial" w:hAnsi="Arial" w:cs="Arial"/>
        </w:rPr>
      </w:pPr>
    </w:p>
    <w:p w14:paraId="04CF2E23" w14:textId="77777777" w:rsidR="00765118" w:rsidRDefault="00765118" w:rsidP="009B46CE">
      <w:pPr>
        <w:ind w:firstLine="0"/>
        <w:jc w:val="center"/>
        <w:rPr>
          <w:rFonts w:ascii="Arial" w:hAnsi="Arial" w:cs="Arial"/>
        </w:rPr>
      </w:pPr>
    </w:p>
    <w:p w14:paraId="2AC9B315" w14:textId="77777777" w:rsidR="00765118" w:rsidRDefault="00765118" w:rsidP="009B46CE">
      <w:pPr>
        <w:ind w:firstLine="0"/>
        <w:jc w:val="center"/>
        <w:rPr>
          <w:rFonts w:ascii="Arial" w:hAnsi="Arial" w:cs="Arial"/>
        </w:rPr>
      </w:pPr>
    </w:p>
    <w:p w14:paraId="5CD46C35" w14:textId="77777777" w:rsidR="00765118" w:rsidRDefault="00765118" w:rsidP="009B46CE">
      <w:pPr>
        <w:ind w:firstLine="0"/>
        <w:jc w:val="center"/>
        <w:rPr>
          <w:rFonts w:ascii="Arial" w:hAnsi="Arial" w:cs="Arial"/>
        </w:rPr>
      </w:pPr>
    </w:p>
    <w:p w14:paraId="529E1161" w14:textId="77777777" w:rsidR="00765118" w:rsidRDefault="00765118" w:rsidP="009B46CE">
      <w:pPr>
        <w:ind w:firstLine="0"/>
        <w:jc w:val="center"/>
        <w:rPr>
          <w:rFonts w:ascii="Arial" w:hAnsi="Arial" w:cs="Arial"/>
        </w:rPr>
      </w:pPr>
    </w:p>
    <w:p w14:paraId="4825D55B" w14:textId="77777777" w:rsidR="00765118" w:rsidRDefault="00765118" w:rsidP="009B46CE">
      <w:pPr>
        <w:ind w:firstLine="0"/>
        <w:jc w:val="center"/>
        <w:rPr>
          <w:rFonts w:ascii="Arial" w:hAnsi="Arial" w:cs="Arial"/>
        </w:rPr>
      </w:pPr>
    </w:p>
    <w:p w14:paraId="5FF24052" w14:textId="77777777" w:rsidR="00765118" w:rsidRDefault="00765118" w:rsidP="009B46CE">
      <w:pPr>
        <w:ind w:firstLine="0"/>
        <w:jc w:val="center"/>
        <w:rPr>
          <w:rFonts w:ascii="Arial" w:hAnsi="Arial" w:cs="Arial"/>
        </w:rPr>
      </w:pPr>
    </w:p>
    <w:p w14:paraId="3D39ED0F" w14:textId="4E2C821D" w:rsidR="00765118" w:rsidRDefault="00765118" w:rsidP="00765118">
      <w:pPr>
        <w:ind w:firstLine="0"/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t>cargos</w:t>
      </w:r>
    </w:p>
    <w:p w14:paraId="26D911B8" w14:textId="16B753D9" w:rsidR="00765118" w:rsidRPr="009B46CE" w:rsidRDefault="00765118" w:rsidP="00765118">
      <w:pPr>
        <w:ind w:firstLine="0"/>
        <w:jc w:val="left"/>
        <w:rPr>
          <w:rFonts w:ascii="Arial" w:hAnsi="Arial" w:cs="Arial"/>
        </w:rPr>
      </w:pPr>
      <w:bookmarkStart w:id="5" w:name="_Hlk212299634"/>
      <w:r w:rsidRPr="009B46CE">
        <w:rPr>
          <w:rFonts w:ascii="Arial" w:hAnsi="Arial" w:cs="Arial"/>
        </w:rPr>
        <w:t>Desde el menú principal hacemos click en el icono “</w:t>
      </w:r>
      <w:r w:rsidR="002D472D">
        <w:rPr>
          <w:rFonts w:ascii="Arial" w:hAnsi="Arial" w:cs="Arial"/>
        </w:rPr>
        <w:t>cargos</w:t>
      </w:r>
      <w:r w:rsidRPr="009B46CE">
        <w:rPr>
          <w:rFonts w:ascii="Arial" w:hAnsi="Arial" w:cs="Arial"/>
        </w:rPr>
        <w:t xml:space="preserve">” o desde el menú desplegado “registro de datos – gestión académica – </w:t>
      </w:r>
      <w:r w:rsidR="002D472D">
        <w:rPr>
          <w:rFonts w:ascii="Arial" w:hAnsi="Arial" w:cs="Arial"/>
        </w:rPr>
        <w:t>cargos</w:t>
      </w:r>
      <w:r w:rsidRPr="009B46CE">
        <w:rPr>
          <w:rFonts w:ascii="Arial" w:hAnsi="Arial" w:cs="Arial"/>
        </w:rPr>
        <w:t>”</w:t>
      </w:r>
    </w:p>
    <w:p w14:paraId="70897C88" w14:textId="55C69C1F" w:rsidR="00765118" w:rsidRPr="009B46CE" w:rsidRDefault="00765118" w:rsidP="00765118">
      <w:pPr>
        <w:pStyle w:val="Prrafodelista"/>
        <w:numPr>
          <w:ilvl w:val="0"/>
          <w:numId w:val="3"/>
        </w:numPr>
        <w:jc w:val="left"/>
        <w:rPr>
          <w:rFonts w:ascii="Arial" w:hAnsi="Arial" w:cs="Arial"/>
        </w:rPr>
      </w:pPr>
      <w:r w:rsidRPr="009B46CE">
        <w:rPr>
          <w:rFonts w:ascii="Arial" w:hAnsi="Arial" w:cs="Arial"/>
        </w:rPr>
        <w:t xml:space="preserve">Se dará clic en el botón “agregar” </w:t>
      </w:r>
      <w:r>
        <w:rPr>
          <w:rFonts w:ascii="Arial" w:hAnsi="Arial" w:cs="Arial"/>
        </w:rPr>
        <w:t xml:space="preserve">y se </w:t>
      </w:r>
      <w:r w:rsidR="00664885">
        <w:rPr>
          <w:rFonts w:ascii="Arial" w:hAnsi="Arial" w:cs="Arial"/>
        </w:rPr>
        <w:t>agregará</w:t>
      </w:r>
      <w:r w:rsidR="002D472D">
        <w:rPr>
          <w:rFonts w:ascii="Arial" w:hAnsi="Arial" w:cs="Arial"/>
        </w:rPr>
        <w:t xml:space="preserve"> el nombre del cargo y su tipo</w:t>
      </w:r>
      <w:r>
        <w:rPr>
          <w:rFonts w:ascii="Arial" w:hAnsi="Arial" w:cs="Arial"/>
        </w:rPr>
        <w:t xml:space="preserve"> luego se dará click en </w:t>
      </w:r>
      <w:r w:rsidRPr="009B46CE">
        <w:rPr>
          <w:rFonts w:ascii="Arial" w:hAnsi="Arial" w:cs="Arial"/>
        </w:rPr>
        <w:t>“guardar datos”</w:t>
      </w:r>
    </w:p>
    <w:p w14:paraId="2A2FD5FC" w14:textId="77777777" w:rsidR="00664885" w:rsidRDefault="00765118" w:rsidP="00664885">
      <w:pPr>
        <w:pStyle w:val="Prrafodelista"/>
        <w:numPr>
          <w:ilvl w:val="0"/>
          <w:numId w:val="3"/>
        </w:numPr>
        <w:jc w:val="left"/>
        <w:rPr>
          <w:rFonts w:ascii="Arial" w:hAnsi="Arial" w:cs="Arial"/>
        </w:rPr>
      </w:pPr>
      <w:r w:rsidRPr="009B46CE">
        <w:rPr>
          <w:rFonts w:ascii="Arial" w:hAnsi="Arial" w:cs="Arial"/>
        </w:rPr>
        <w:t>Una vez agregad</w:t>
      </w:r>
      <w:r w:rsidR="002D472D">
        <w:rPr>
          <w:rFonts w:ascii="Arial" w:hAnsi="Arial" w:cs="Arial"/>
        </w:rPr>
        <w:t>o el cargo</w:t>
      </w:r>
      <w:r>
        <w:rPr>
          <w:rFonts w:ascii="Arial" w:hAnsi="Arial" w:cs="Arial"/>
        </w:rPr>
        <w:t xml:space="preserve"> </w:t>
      </w:r>
      <w:r w:rsidRPr="009B46CE">
        <w:rPr>
          <w:rFonts w:ascii="Arial" w:hAnsi="Arial" w:cs="Arial"/>
        </w:rPr>
        <w:t>se podrá consultar, modificar y eliminar</w:t>
      </w:r>
    </w:p>
    <w:bookmarkEnd w:id="5"/>
    <w:p w14:paraId="76CD547C" w14:textId="02FFCB88" w:rsidR="002D472D" w:rsidRDefault="002D472D" w:rsidP="00664885">
      <w:pPr>
        <w:ind w:left="360" w:firstLine="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D4C568D" wp14:editId="59088FD8">
            <wp:extent cx="5457825" cy="1922145"/>
            <wp:effectExtent l="0" t="0" r="9525" b="1905"/>
            <wp:docPr id="124652973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52973" name="Imagen 124652973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1937D" w14:textId="0E7B30EF" w:rsidR="00664885" w:rsidRDefault="00664885" w:rsidP="00664885">
      <w:pPr>
        <w:ind w:left="360" w:firstLine="0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710EDDC" wp14:editId="343237AB">
            <wp:extent cx="3610479" cy="2553056"/>
            <wp:effectExtent l="0" t="0" r="9525" b="0"/>
            <wp:docPr id="826868528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868528" name="Imagen 826868528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23256" w14:textId="0DF3E357" w:rsidR="00664885" w:rsidRDefault="00664885" w:rsidP="00664885">
      <w:pPr>
        <w:ind w:left="360" w:firstLine="0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0652E3C" wp14:editId="0B06A810">
            <wp:extent cx="5731510" cy="1924685"/>
            <wp:effectExtent l="0" t="0" r="2540" b="0"/>
            <wp:docPr id="1478893288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893288" name="Imagen 1478893288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CA240" w14:textId="77777777" w:rsidR="00664885" w:rsidRDefault="00664885" w:rsidP="00664885">
      <w:pPr>
        <w:ind w:left="360" w:firstLine="0"/>
        <w:jc w:val="center"/>
        <w:rPr>
          <w:rFonts w:ascii="Arial" w:hAnsi="Arial" w:cs="Arial"/>
        </w:rPr>
      </w:pPr>
    </w:p>
    <w:p w14:paraId="3AA226A2" w14:textId="77777777" w:rsidR="00664885" w:rsidRDefault="00664885" w:rsidP="00664885">
      <w:pPr>
        <w:ind w:left="360" w:firstLine="0"/>
        <w:jc w:val="center"/>
        <w:rPr>
          <w:rFonts w:ascii="Arial" w:hAnsi="Arial" w:cs="Arial"/>
        </w:rPr>
      </w:pPr>
    </w:p>
    <w:p w14:paraId="14546761" w14:textId="77777777" w:rsidR="00664885" w:rsidRDefault="00664885" w:rsidP="00664885">
      <w:pPr>
        <w:ind w:left="360" w:firstLine="0"/>
        <w:jc w:val="center"/>
        <w:rPr>
          <w:rFonts w:ascii="Arial" w:hAnsi="Arial" w:cs="Arial"/>
        </w:rPr>
      </w:pPr>
    </w:p>
    <w:p w14:paraId="2F66F934" w14:textId="1F2385CC" w:rsidR="00664885" w:rsidRPr="00664885" w:rsidRDefault="00664885" w:rsidP="00664885">
      <w:pPr>
        <w:ind w:left="360" w:firstLine="0"/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Municipio </w:t>
      </w:r>
    </w:p>
    <w:p w14:paraId="1A34C12C" w14:textId="1D6756A4" w:rsidR="00664885" w:rsidRPr="009B46CE" w:rsidRDefault="00664885" w:rsidP="00664885">
      <w:pPr>
        <w:ind w:firstLine="0"/>
        <w:rPr>
          <w:rFonts w:ascii="Arial" w:hAnsi="Arial" w:cs="Arial"/>
        </w:rPr>
      </w:pPr>
      <w:r w:rsidRPr="009B46CE">
        <w:rPr>
          <w:rFonts w:ascii="Arial" w:hAnsi="Arial" w:cs="Arial"/>
        </w:rPr>
        <w:t>Desde el menú principal hacemos click en el icono “</w:t>
      </w:r>
      <w:r>
        <w:rPr>
          <w:rFonts w:ascii="Arial" w:hAnsi="Arial" w:cs="Arial"/>
        </w:rPr>
        <w:t>municipio</w:t>
      </w:r>
      <w:r w:rsidRPr="009B46CE">
        <w:rPr>
          <w:rFonts w:ascii="Arial" w:hAnsi="Arial" w:cs="Arial"/>
        </w:rPr>
        <w:t xml:space="preserve">” o desde el menú desplegado “registro de datos – </w:t>
      </w:r>
      <w:r>
        <w:rPr>
          <w:rFonts w:ascii="Arial" w:hAnsi="Arial" w:cs="Arial"/>
        </w:rPr>
        <w:t>ubicación</w:t>
      </w:r>
      <w:r w:rsidRPr="009B46CE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municipio</w:t>
      </w:r>
      <w:r w:rsidRPr="009B46CE">
        <w:rPr>
          <w:rFonts w:ascii="Arial" w:hAnsi="Arial" w:cs="Arial"/>
        </w:rPr>
        <w:t>”</w:t>
      </w:r>
    </w:p>
    <w:p w14:paraId="74E36443" w14:textId="27866472" w:rsidR="00664885" w:rsidRPr="009B46CE" w:rsidRDefault="00664885" w:rsidP="00664885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9B46CE">
        <w:rPr>
          <w:rFonts w:ascii="Arial" w:hAnsi="Arial" w:cs="Arial"/>
        </w:rPr>
        <w:t xml:space="preserve">Se dará clic en el botón “agregar” </w:t>
      </w:r>
      <w:r>
        <w:rPr>
          <w:rFonts w:ascii="Arial" w:hAnsi="Arial" w:cs="Arial"/>
        </w:rPr>
        <w:t xml:space="preserve">y se agregará el </w:t>
      </w:r>
      <w:r w:rsidR="007D359E">
        <w:rPr>
          <w:rFonts w:ascii="Arial" w:hAnsi="Arial" w:cs="Arial"/>
        </w:rPr>
        <w:t>municipio</w:t>
      </w:r>
      <w:r>
        <w:rPr>
          <w:rFonts w:ascii="Arial" w:hAnsi="Arial" w:cs="Arial"/>
        </w:rPr>
        <w:t xml:space="preserve"> luego se dará click en </w:t>
      </w:r>
      <w:r w:rsidRPr="009B46CE">
        <w:rPr>
          <w:rFonts w:ascii="Arial" w:hAnsi="Arial" w:cs="Arial"/>
        </w:rPr>
        <w:t>“guardar datos”</w:t>
      </w:r>
    </w:p>
    <w:p w14:paraId="528A4FC8" w14:textId="0B287094" w:rsidR="00664885" w:rsidRDefault="00664885" w:rsidP="00664885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9B46CE">
        <w:rPr>
          <w:rFonts w:ascii="Arial" w:hAnsi="Arial" w:cs="Arial"/>
        </w:rPr>
        <w:t>Una vez agregad</w:t>
      </w:r>
      <w:r>
        <w:rPr>
          <w:rFonts w:ascii="Arial" w:hAnsi="Arial" w:cs="Arial"/>
        </w:rPr>
        <w:t xml:space="preserve">o el </w:t>
      </w:r>
      <w:r w:rsidR="007D359E">
        <w:rPr>
          <w:rFonts w:ascii="Arial" w:hAnsi="Arial" w:cs="Arial"/>
        </w:rPr>
        <w:t>nuevo municipio</w:t>
      </w:r>
      <w:r>
        <w:rPr>
          <w:rFonts w:ascii="Arial" w:hAnsi="Arial" w:cs="Arial"/>
        </w:rPr>
        <w:t xml:space="preserve"> </w:t>
      </w:r>
      <w:r w:rsidRPr="009B46CE">
        <w:rPr>
          <w:rFonts w:ascii="Arial" w:hAnsi="Arial" w:cs="Arial"/>
        </w:rPr>
        <w:t>se podrá consultar, modificar y eliminar</w:t>
      </w:r>
    </w:p>
    <w:p w14:paraId="0D6AED21" w14:textId="5E768FEF" w:rsidR="00664885" w:rsidRPr="00664885" w:rsidRDefault="00664885" w:rsidP="00664885">
      <w:pPr>
        <w:ind w:firstLine="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57C9AD2" wp14:editId="5A6EA1E1">
            <wp:extent cx="5798185" cy="4686935"/>
            <wp:effectExtent l="0" t="0" r="0" b="0"/>
            <wp:docPr id="390331123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331123" name="Imagen 390331123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8185" cy="468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607FB" w14:textId="4EC14005" w:rsidR="00664885" w:rsidRDefault="00664885" w:rsidP="00664885">
      <w:pPr>
        <w:pStyle w:val="Prrafodelista"/>
        <w:ind w:firstLine="0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6C1E69E" wp14:editId="4A0BEEF6">
            <wp:extent cx="3620005" cy="1819529"/>
            <wp:effectExtent l="0" t="0" r="0" b="9525"/>
            <wp:docPr id="1811018905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018905" name="Imagen 1811018905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04975" w14:textId="77777777" w:rsidR="007D359E" w:rsidRDefault="007D359E" w:rsidP="00664885">
      <w:pPr>
        <w:pStyle w:val="Prrafodelista"/>
        <w:ind w:firstLine="0"/>
        <w:jc w:val="center"/>
        <w:rPr>
          <w:rFonts w:ascii="Arial" w:hAnsi="Arial" w:cs="Arial"/>
        </w:rPr>
      </w:pPr>
    </w:p>
    <w:p w14:paraId="063F558E" w14:textId="77777777" w:rsidR="007D359E" w:rsidRDefault="007D359E" w:rsidP="00664885">
      <w:pPr>
        <w:pStyle w:val="Prrafodelista"/>
        <w:ind w:firstLine="0"/>
        <w:jc w:val="center"/>
        <w:rPr>
          <w:rFonts w:ascii="Arial" w:hAnsi="Arial" w:cs="Arial"/>
        </w:rPr>
      </w:pPr>
    </w:p>
    <w:p w14:paraId="14CE12E1" w14:textId="77777777" w:rsidR="007D359E" w:rsidRDefault="007D359E" w:rsidP="00664885">
      <w:pPr>
        <w:pStyle w:val="Prrafodelista"/>
        <w:ind w:firstLine="0"/>
        <w:jc w:val="center"/>
        <w:rPr>
          <w:rFonts w:ascii="Arial" w:hAnsi="Arial" w:cs="Arial"/>
        </w:rPr>
      </w:pPr>
    </w:p>
    <w:p w14:paraId="4499BFC9" w14:textId="01E6800E" w:rsidR="007D359E" w:rsidRDefault="007D359E" w:rsidP="00664885">
      <w:pPr>
        <w:pStyle w:val="Prrafodelista"/>
        <w:ind w:firstLine="0"/>
        <w:jc w:val="center"/>
        <w:rPr>
          <w:rFonts w:ascii="Arial" w:hAnsi="Arial" w:cs="Arial"/>
        </w:rPr>
      </w:pPr>
      <w:bookmarkStart w:id="6" w:name="_Hlk212300332"/>
      <w:r>
        <w:rPr>
          <w:rFonts w:ascii="Arial" w:hAnsi="Arial" w:cs="Arial"/>
        </w:rPr>
        <w:lastRenderedPageBreak/>
        <w:t xml:space="preserve">Parroquia </w:t>
      </w:r>
    </w:p>
    <w:p w14:paraId="664CBF2A" w14:textId="4FD4C349" w:rsidR="00C1572D" w:rsidRPr="009B46CE" w:rsidRDefault="00C1572D" w:rsidP="00C1572D">
      <w:pPr>
        <w:ind w:firstLine="0"/>
        <w:rPr>
          <w:rFonts w:ascii="Arial" w:hAnsi="Arial" w:cs="Arial"/>
        </w:rPr>
      </w:pPr>
      <w:r w:rsidRPr="009B46CE">
        <w:rPr>
          <w:rFonts w:ascii="Arial" w:hAnsi="Arial" w:cs="Arial"/>
        </w:rPr>
        <w:t>Desde el menú principal hacemos click en el icono “</w:t>
      </w:r>
      <w:r>
        <w:rPr>
          <w:rFonts w:ascii="Arial" w:hAnsi="Arial" w:cs="Arial"/>
        </w:rPr>
        <w:t>parroquia</w:t>
      </w:r>
      <w:r w:rsidRPr="009B46CE">
        <w:rPr>
          <w:rFonts w:ascii="Arial" w:hAnsi="Arial" w:cs="Arial"/>
        </w:rPr>
        <w:t xml:space="preserve">” o desde el menú desplegado “registro de datos – </w:t>
      </w:r>
      <w:r>
        <w:rPr>
          <w:rFonts w:ascii="Arial" w:hAnsi="Arial" w:cs="Arial"/>
        </w:rPr>
        <w:t>ubicación</w:t>
      </w:r>
      <w:r w:rsidRPr="009B46CE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parroquia</w:t>
      </w:r>
      <w:r w:rsidRPr="009B46CE">
        <w:rPr>
          <w:rFonts w:ascii="Arial" w:hAnsi="Arial" w:cs="Arial"/>
        </w:rPr>
        <w:t>”</w:t>
      </w:r>
    </w:p>
    <w:p w14:paraId="294E95BC" w14:textId="3A0B7DF7" w:rsidR="00C1572D" w:rsidRPr="009B46CE" w:rsidRDefault="00C1572D" w:rsidP="00C1572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9B46CE">
        <w:rPr>
          <w:rFonts w:ascii="Arial" w:hAnsi="Arial" w:cs="Arial"/>
        </w:rPr>
        <w:t xml:space="preserve">Se dará clic en el botón “agregar” </w:t>
      </w:r>
      <w:r>
        <w:rPr>
          <w:rFonts w:ascii="Arial" w:hAnsi="Arial" w:cs="Arial"/>
        </w:rPr>
        <w:t xml:space="preserve">y se agregará </w:t>
      </w:r>
      <w:r>
        <w:rPr>
          <w:rFonts w:ascii="Arial" w:hAnsi="Arial" w:cs="Arial"/>
        </w:rPr>
        <w:t>la parroquia</w:t>
      </w:r>
      <w:r>
        <w:rPr>
          <w:rFonts w:ascii="Arial" w:hAnsi="Arial" w:cs="Arial"/>
        </w:rPr>
        <w:t xml:space="preserve"> luego se dará click en </w:t>
      </w:r>
      <w:r w:rsidRPr="009B46CE">
        <w:rPr>
          <w:rFonts w:ascii="Arial" w:hAnsi="Arial" w:cs="Arial"/>
        </w:rPr>
        <w:t>“guardar datos”</w:t>
      </w:r>
    </w:p>
    <w:p w14:paraId="46D32137" w14:textId="366F49DE" w:rsidR="00C1572D" w:rsidRDefault="00C1572D" w:rsidP="00C1572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9B46CE">
        <w:rPr>
          <w:rFonts w:ascii="Arial" w:hAnsi="Arial" w:cs="Arial"/>
        </w:rPr>
        <w:t>Una vez agregad</w:t>
      </w:r>
      <w:r>
        <w:rPr>
          <w:rFonts w:ascii="Arial" w:hAnsi="Arial" w:cs="Arial"/>
        </w:rPr>
        <w:t>a la parroquia</w:t>
      </w:r>
      <w:r>
        <w:rPr>
          <w:rFonts w:ascii="Arial" w:hAnsi="Arial" w:cs="Arial"/>
        </w:rPr>
        <w:t xml:space="preserve"> </w:t>
      </w:r>
      <w:r w:rsidRPr="009B46CE">
        <w:rPr>
          <w:rFonts w:ascii="Arial" w:hAnsi="Arial" w:cs="Arial"/>
        </w:rPr>
        <w:t>se podrá consultar, modificar y eliminar</w:t>
      </w:r>
    </w:p>
    <w:bookmarkEnd w:id="6"/>
    <w:p w14:paraId="22B4F508" w14:textId="245B1F9A" w:rsidR="003D3EB7" w:rsidRPr="003D3EB7" w:rsidRDefault="003D3EB7" w:rsidP="003D3EB7">
      <w:pPr>
        <w:ind w:left="360" w:firstLine="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6D81C1A" wp14:editId="32ACCFF4">
            <wp:extent cx="5731510" cy="4676775"/>
            <wp:effectExtent l="0" t="0" r="2540" b="9525"/>
            <wp:docPr id="2080977890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977890" name="Imagen 2080977890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10840" w14:textId="3C554711" w:rsidR="003D3EB7" w:rsidRDefault="003D3EB7" w:rsidP="003D3EB7">
      <w:pPr>
        <w:pStyle w:val="Prrafodelista"/>
        <w:ind w:firstLine="0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E9439DC" wp14:editId="20D6489B">
            <wp:extent cx="3610479" cy="2410161"/>
            <wp:effectExtent l="0" t="0" r="9525" b="9525"/>
            <wp:docPr id="57211709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11709" name="Imagen 57211709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F458B" w14:textId="302F959B" w:rsidR="003D3EB7" w:rsidRPr="003D3EB7" w:rsidRDefault="003D3EB7" w:rsidP="003D3EB7">
      <w:pPr>
        <w:pStyle w:val="Prrafodelista"/>
        <w:ind w:firstLine="0"/>
        <w:jc w:val="center"/>
        <w:rPr>
          <w:rFonts w:ascii="Arial" w:hAnsi="Arial" w:cs="Arial"/>
        </w:rPr>
      </w:pPr>
      <w:bookmarkStart w:id="7" w:name="_Hlk212304501"/>
      <w:r>
        <w:rPr>
          <w:rFonts w:ascii="Arial" w:hAnsi="Arial" w:cs="Arial"/>
        </w:rPr>
        <w:lastRenderedPageBreak/>
        <w:t>Sector</w:t>
      </w:r>
    </w:p>
    <w:p w14:paraId="60CBDD3B" w14:textId="508FE16C" w:rsidR="003D3EB7" w:rsidRPr="009B46CE" w:rsidRDefault="003D3EB7" w:rsidP="003D3EB7">
      <w:pPr>
        <w:ind w:firstLine="0"/>
        <w:rPr>
          <w:rFonts w:ascii="Arial" w:hAnsi="Arial" w:cs="Arial"/>
        </w:rPr>
      </w:pPr>
      <w:r w:rsidRPr="009B46CE">
        <w:rPr>
          <w:rFonts w:ascii="Arial" w:hAnsi="Arial" w:cs="Arial"/>
        </w:rPr>
        <w:t>Desde el menú principal hacemos click en el icono “</w:t>
      </w:r>
      <w:r>
        <w:rPr>
          <w:rFonts w:ascii="Arial" w:hAnsi="Arial" w:cs="Arial"/>
        </w:rPr>
        <w:t>sector</w:t>
      </w:r>
      <w:r w:rsidRPr="009B46CE">
        <w:rPr>
          <w:rFonts w:ascii="Arial" w:hAnsi="Arial" w:cs="Arial"/>
        </w:rPr>
        <w:t xml:space="preserve">” o desde el menú desplegado “registro de datos – </w:t>
      </w:r>
      <w:r>
        <w:rPr>
          <w:rFonts w:ascii="Arial" w:hAnsi="Arial" w:cs="Arial"/>
        </w:rPr>
        <w:t>ubicación</w:t>
      </w:r>
      <w:r w:rsidRPr="009B46CE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sector</w:t>
      </w:r>
      <w:r w:rsidRPr="009B46CE">
        <w:rPr>
          <w:rFonts w:ascii="Arial" w:hAnsi="Arial" w:cs="Arial"/>
        </w:rPr>
        <w:t>”</w:t>
      </w:r>
    </w:p>
    <w:p w14:paraId="07F30477" w14:textId="58E1C804" w:rsidR="003D3EB7" w:rsidRPr="009B46CE" w:rsidRDefault="003D3EB7" w:rsidP="003D3EB7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9B46CE">
        <w:rPr>
          <w:rFonts w:ascii="Arial" w:hAnsi="Arial" w:cs="Arial"/>
        </w:rPr>
        <w:t xml:space="preserve">Se dará clic en el botón “agregar” </w:t>
      </w:r>
      <w:r>
        <w:rPr>
          <w:rFonts w:ascii="Arial" w:hAnsi="Arial" w:cs="Arial"/>
        </w:rPr>
        <w:t xml:space="preserve">y se agregará </w:t>
      </w:r>
      <w:r>
        <w:rPr>
          <w:rFonts w:ascii="Arial" w:hAnsi="Arial" w:cs="Arial"/>
        </w:rPr>
        <w:t>el sector</w:t>
      </w:r>
      <w:r>
        <w:rPr>
          <w:rFonts w:ascii="Arial" w:hAnsi="Arial" w:cs="Arial"/>
        </w:rPr>
        <w:t xml:space="preserve"> luego se dará click en </w:t>
      </w:r>
      <w:r w:rsidRPr="009B46CE">
        <w:rPr>
          <w:rFonts w:ascii="Arial" w:hAnsi="Arial" w:cs="Arial"/>
        </w:rPr>
        <w:t>“guardar datos”</w:t>
      </w:r>
    </w:p>
    <w:p w14:paraId="10FF0F84" w14:textId="4461D32C" w:rsidR="003D3EB7" w:rsidRDefault="003D3EB7" w:rsidP="003D3EB7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9B46CE">
        <w:rPr>
          <w:rFonts w:ascii="Arial" w:hAnsi="Arial" w:cs="Arial"/>
        </w:rPr>
        <w:t>Una vez agregad</w:t>
      </w:r>
      <w:r>
        <w:rPr>
          <w:rFonts w:ascii="Arial" w:hAnsi="Arial" w:cs="Arial"/>
        </w:rPr>
        <w:t xml:space="preserve">a </w:t>
      </w:r>
      <w:r>
        <w:rPr>
          <w:rFonts w:ascii="Arial" w:hAnsi="Arial" w:cs="Arial"/>
        </w:rPr>
        <w:t>el sector</w:t>
      </w:r>
      <w:r>
        <w:rPr>
          <w:rFonts w:ascii="Arial" w:hAnsi="Arial" w:cs="Arial"/>
        </w:rPr>
        <w:t xml:space="preserve"> </w:t>
      </w:r>
      <w:r w:rsidRPr="009B46CE">
        <w:rPr>
          <w:rFonts w:ascii="Arial" w:hAnsi="Arial" w:cs="Arial"/>
        </w:rPr>
        <w:t>se podrá consultar, modificar y eliminar</w:t>
      </w:r>
    </w:p>
    <w:bookmarkEnd w:id="7"/>
    <w:p w14:paraId="2D330A52" w14:textId="5054FE81" w:rsidR="003D3EB7" w:rsidRPr="003D3EB7" w:rsidRDefault="003D3EB7" w:rsidP="003D3EB7">
      <w:pPr>
        <w:ind w:left="360" w:firstLine="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7B47959" wp14:editId="51102A87">
            <wp:extent cx="5731510" cy="4799330"/>
            <wp:effectExtent l="0" t="0" r="2540" b="1270"/>
            <wp:docPr id="86085127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851271" name="Imagen 860851271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9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F3766" w14:textId="2E1690F7" w:rsidR="003D3EB7" w:rsidRDefault="003D3EB7" w:rsidP="003D3EB7">
      <w:pPr>
        <w:pStyle w:val="Prrafodelista"/>
        <w:ind w:firstLine="0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32C41FEF" wp14:editId="26B12A8D">
            <wp:extent cx="3620005" cy="2429214"/>
            <wp:effectExtent l="0" t="0" r="0" b="9525"/>
            <wp:docPr id="1980269568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269568" name="Imagen 1980269568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67842" w14:textId="77777777" w:rsidR="00C925D9" w:rsidRDefault="00C925D9" w:rsidP="00664885">
      <w:pPr>
        <w:pStyle w:val="Prrafodelista"/>
        <w:ind w:firstLine="0"/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t>Horario</w:t>
      </w:r>
    </w:p>
    <w:p w14:paraId="06E7BE31" w14:textId="5ACD67DD" w:rsidR="003D3EB7" w:rsidRDefault="00C925D9" w:rsidP="00664885">
      <w:pPr>
        <w:pStyle w:val="Prrafodelista"/>
        <w:ind w:firstLine="0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62135FC5" w14:textId="77777777" w:rsidR="00C925D9" w:rsidRPr="009B46CE" w:rsidRDefault="00C925D9" w:rsidP="00C925D9">
      <w:pPr>
        <w:ind w:firstLine="0"/>
        <w:jc w:val="left"/>
        <w:rPr>
          <w:rFonts w:ascii="Arial" w:hAnsi="Arial" w:cs="Arial"/>
        </w:rPr>
      </w:pPr>
      <w:r w:rsidRPr="009B46CE">
        <w:rPr>
          <w:rFonts w:ascii="Arial" w:hAnsi="Arial" w:cs="Arial"/>
        </w:rPr>
        <w:t>Desde el menú principal hacemos click en el icono “</w:t>
      </w:r>
      <w:r>
        <w:rPr>
          <w:rFonts w:ascii="Arial" w:hAnsi="Arial" w:cs="Arial"/>
        </w:rPr>
        <w:t>secciones</w:t>
      </w:r>
      <w:r w:rsidRPr="009B46CE">
        <w:rPr>
          <w:rFonts w:ascii="Arial" w:hAnsi="Arial" w:cs="Arial"/>
        </w:rPr>
        <w:t xml:space="preserve">” o desde el menú desplegado “registro de datos – gestión académica – </w:t>
      </w:r>
      <w:r>
        <w:rPr>
          <w:rFonts w:ascii="Arial" w:hAnsi="Arial" w:cs="Arial"/>
        </w:rPr>
        <w:t>secciones</w:t>
      </w:r>
      <w:r w:rsidRPr="009B46CE">
        <w:rPr>
          <w:rFonts w:ascii="Arial" w:hAnsi="Arial" w:cs="Arial"/>
        </w:rPr>
        <w:t>”</w:t>
      </w:r>
    </w:p>
    <w:p w14:paraId="0EFEF521" w14:textId="39347CBF" w:rsidR="00C925D9" w:rsidRDefault="00C925D9" w:rsidP="00C925D9">
      <w:pPr>
        <w:pStyle w:val="Prrafodelista"/>
        <w:numPr>
          <w:ilvl w:val="0"/>
          <w:numId w:val="3"/>
        </w:numPr>
        <w:jc w:val="left"/>
        <w:rPr>
          <w:rFonts w:ascii="Arial" w:hAnsi="Arial" w:cs="Arial"/>
        </w:rPr>
      </w:pPr>
      <w:r w:rsidRPr="009B46CE">
        <w:rPr>
          <w:rFonts w:ascii="Arial" w:hAnsi="Arial" w:cs="Arial"/>
        </w:rPr>
        <w:t>Se dará clic en el botón “</w:t>
      </w:r>
      <w:r>
        <w:rPr>
          <w:rFonts w:ascii="Arial" w:hAnsi="Arial" w:cs="Arial"/>
        </w:rPr>
        <w:t xml:space="preserve">consultar </w:t>
      </w:r>
      <w:proofErr w:type="gramStart"/>
      <w:r>
        <w:rPr>
          <w:rFonts w:ascii="Arial" w:hAnsi="Arial" w:cs="Arial"/>
        </w:rPr>
        <w:t>“ en</w:t>
      </w:r>
      <w:proofErr w:type="gramEnd"/>
      <w:r>
        <w:rPr>
          <w:rFonts w:ascii="Arial" w:hAnsi="Arial" w:cs="Arial"/>
        </w:rPr>
        <w:t xml:space="preserve"> la sección a elegir se </w:t>
      </w:r>
      <w:proofErr w:type="gramStart"/>
      <w:r>
        <w:rPr>
          <w:rFonts w:ascii="Arial" w:hAnsi="Arial" w:cs="Arial"/>
        </w:rPr>
        <w:t>llenara</w:t>
      </w:r>
      <w:proofErr w:type="gramEnd"/>
      <w:r>
        <w:rPr>
          <w:rFonts w:ascii="Arial" w:hAnsi="Arial" w:cs="Arial"/>
        </w:rPr>
        <w:t xml:space="preserve"> la matricula de estudiantes y dará click en horario para crearlo</w:t>
      </w:r>
    </w:p>
    <w:p w14:paraId="22FDC03E" w14:textId="2D374C01" w:rsidR="00C925D9" w:rsidRDefault="00C925D9" w:rsidP="00C925D9">
      <w:pPr>
        <w:pStyle w:val="Prrafodelista"/>
        <w:numPr>
          <w:ilvl w:val="0"/>
          <w:numId w:val="3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Se seleccionan las materias con sus docentes y el día de la semana al que asisten </w:t>
      </w:r>
    </w:p>
    <w:p w14:paraId="55CAB151" w14:textId="26443C15" w:rsidR="00C925D9" w:rsidRPr="00C925D9" w:rsidRDefault="00C925D9" w:rsidP="00C925D9">
      <w:pPr>
        <w:ind w:firstLine="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2C1AB23" wp14:editId="384F1FF5">
            <wp:extent cx="5731510" cy="2147570"/>
            <wp:effectExtent l="0" t="0" r="2540" b="5080"/>
            <wp:docPr id="1630146642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146642" name="Imagen 1630146642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EF62F" w14:textId="2FDBEE28" w:rsidR="00C925D9" w:rsidRPr="00C925D9" w:rsidRDefault="00C925D9" w:rsidP="00C925D9">
      <w:pPr>
        <w:ind w:firstLine="0"/>
        <w:jc w:val="left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34C417C" wp14:editId="1477CFCB">
            <wp:extent cx="5731510" cy="2889885"/>
            <wp:effectExtent l="0" t="0" r="2540" b="5715"/>
            <wp:docPr id="124778518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785185" name="Imagen 1247785185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1FADD" w14:textId="77777777" w:rsidR="00765118" w:rsidRDefault="00765118" w:rsidP="00664885">
      <w:pPr>
        <w:ind w:firstLine="0"/>
        <w:jc w:val="left"/>
        <w:rPr>
          <w:rFonts w:ascii="Arial" w:hAnsi="Arial" w:cs="Arial"/>
        </w:rPr>
      </w:pPr>
    </w:p>
    <w:p w14:paraId="6077750D" w14:textId="77777777" w:rsidR="00C925D9" w:rsidRDefault="00C925D9" w:rsidP="00664885">
      <w:pPr>
        <w:ind w:firstLine="0"/>
        <w:jc w:val="left"/>
        <w:rPr>
          <w:rFonts w:ascii="Arial" w:hAnsi="Arial" w:cs="Arial"/>
        </w:rPr>
      </w:pPr>
    </w:p>
    <w:p w14:paraId="5BA022DD" w14:textId="77777777" w:rsidR="00C925D9" w:rsidRDefault="00C925D9" w:rsidP="00664885">
      <w:pPr>
        <w:ind w:firstLine="0"/>
        <w:jc w:val="left"/>
        <w:rPr>
          <w:rFonts w:ascii="Arial" w:hAnsi="Arial" w:cs="Arial"/>
        </w:rPr>
      </w:pPr>
    </w:p>
    <w:p w14:paraId="569FD954" w14:textId="77777777" w:rsidR="00C925D9" w:rsidRDefault="00C925D9" w:rsidP="00664885">
      <w:pPr>
        <w:ind w:firstLine="0"/>
        <w:jc w:val="left"/>
        <w:rPr>
          <w:rFonts w:ascii="Arial" w:hAnsi="Arial" w:cs="Arial"/>
        </w:rPr>
      </w:pPr>
    </w:p>
    <w:p w14:paraId="29E7AC20" w14:textId="77777777" w:rsidR="00C925D9" w:rsidRDefault="00C925D9" w:rsidP="00664885">
      <w:pPr>
        <w:ind w:firstLine="0"/>
        <w:jc w:val="left"/>
        <w:rPr>
          <w:rFonts w:ascii="Arial" w:hAnsi="Arial" w:cs="Arial"/>
        </w:rPr>
      </w:pPr>
    </w:p>
    <w:p w14:paraId="5249B686" w14:textId="77777777" w:rsidR="00C925D9" w:rsidRDefault="00C925D9" w:rsidP="00664885">
      <w:pPr>
        <w:ind w:firstLine="0"/>
        <w:jc w:val="left"/>
        <w:rPr>
          <w:rFonts w:ascii="Arial" w:hAnsi="Arial" w:cs="Arial"/>
        </w:rPr>
      </w:pPr>
    </w:p>
    <w:p w14:paraId="2D49BDBA" w14:textId="77777777" w:rsidR="00C925D9" w:rsidRDefault="00C925D9" w:rsidP="00664885">
      <w:pPr>
        <w:ind w:firstLine="0"/>
        <w:jc w:val="left"/>
        <w:rPr>
          <w:rFonts w:ascii="Arial" w:hAnsi="Arial" w:cs="Arial"/>
        </w:rPr>
      </w:pPr>
    </w:p>
    <w:p w14:paraId="05F1B1A6" w14:textId="77777777" w:rsidR="00C925D9" w:rsidRDefault="00C925D9" w:rsidP="00664885">
      <w:pPr>
        <w:ind w:firstLine="0"/>
        <w:jc w:val="left"/>
        <w:rPr>
          <w:rFonts w:ascii="Arial" w:hAnsi="Arial" w:cs="Arial"/>
        </w:rPr>
      </w:pPr>
    </w:p>
    <w:p w14:paraId="35F46BBD" w14:textId="6F1FF886" w:rsidR="00C925D9" w:rsidRDefault="00C925D9" w:rsidP="00C925D9">
      <w:pPr>
        <w:ind w:firstLine="0"/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Asignación de materia </w:t>
      </w:r>
    </w:p>
    <w:p w14:paraId="3CDBFFC9" w14:textId="77777777" w:rsidR="00C925D9" w:rsidRDefault="00C925D9" w:rsidP="00C925D9">
      <w:pPr>
        <w:ind w:firstLine="0"/>
        <w:jc w:val="center"/>
        <w:rPr>
          <w:rFonts w:ascii="Arial" w:hAnsi="Arial" w:cs="Arial"/>
        </w:rPr>
      </w:pPr>
    </w:p>
    <w:p w14:paraId="3012616A" w14:textId="77777777" w:rsidR="00C925D9" w:rsidRDefault="00C925D9" w:rsidP="00C925D9">
      <w:pPr>
        <w:ind w:firstLine="0"/>
        <w:jc w:val="center"/>
        <w:rPr>
          <w:rFonts w:ascii="Arial" w:hAnsi="Arial" w:cs="Arial"/>
        </w:rPr>
      </w:pPr>
    </w:p>
    <w:p w14:paraId="7E511F3C" w14:textId="77777777" w:rsidR="00C925D9" w:rsidRDefault="00C925D9" w:rsidP="00C925D9">
      <w:pPr>
        <w:ind w:firstLine="0"/>
        <w:jc w:val="center"/>
        <w:rPr>
          <w:rFonts w:ascii="Arial" w:hAnsi="Arial" w:cs="Arial"/>
        </w:rPr>
      </w:pPr>
    </w:p>
    <w:p w14:paraId="3951DCFC" w14:textId="77777777" w:rsidR="00C925D9" w:rsidRPr="00E67EE9" w:rsidRDefault="00C925D9" w:rsidP="00664885">
      <w:pPr>
        <w:ind w:firstLine="0"/>
        <w:jc w:val="left"/>
        <w:rPr>
          <w:rFonts w:ascii="Arial" w:hAnsi="Arial" w:cs="Arial"/>
        </w:rPr>
      </w:pPr>
    </w:p>
    <w:sectPr w:rsidR="00C925D9" w:rsidRPr="00E67EE9" w:rsidSect="000E7C94">
      <w:headerReference w:type="default" r:id="rId41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13E6C0" w14:textId="77777777" w:rsidR="00F53F22" w:rsidRDefault="00F53F22" w:rsidP="00362D09">
      <w:pPr>
        <w:spacing w:line="240" w:lineRule="auto"/>
      </w:pPr>
      <w:r>
        <w:separator/>
      </w:r>
    </w:p>
  </w:endnote>
  <w:endnote w:type="continuationSeparator" w:id="0">
    <w:p w14:paraId="7B2498B7" w14:textId="77777777" w:rsidR="00F53F22" w:rsidRDefault="00F53F22" w:rsidP="00362D0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2A9E9B" w14:textId="77777777" w:rsidR="00F53F22" w:rsidRDefault="00F53F22" w:rsidP="00362D09">
      <w:pPr>
        <w:spacing w:line="240" w:lineRule="auto"/>
      </w:pPr>
      <w:r>
        <w:separator/>
      </w:r>
    </w:p>
  </w:footnote>
  <w:footnote w:type="continuationSeparator" w:id="0">
    <w:p w14:paraId="7B9AC5F4" w14:textId="77777777" w:rsidR="00F53F22" w:rsidRDefault="00F53F22" w:rsidP="00362D0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099712" w14:textId="77777777" w:rsidR="00C9265D" w:rsidRDefault="00C9265D" w:rsidP="00C9265D">
    <w:pPr>
      <w:pStyle w:val="Encabezado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A258EB"/>
    <w:multiLevelType w:val="hybridMultilevel"/>
    <w:tmpl w:val="56EE4A1C"/>
    <w:lvl w:ilvl="0" w:tplc="F1866B7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2A7F1F"/>
    <w:multiLevelType w:val="hybridMultilevel"/>
    <w:tmpl w:val="21449CF0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0301D8"/>
    <w:multiLevelType w:val="hybridMultilevel"/>
    <w:tmpl w:val="A3CC7494"/>
    <w:lvl w:ilvl="0" w:tplc="14F2FF9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788" w:hanging="360"/>
      </w:pPr>
    </w:lvl>
    <w:lvl w:ilvl="2" w:tplc="200A001B" w:tentative="1">
      <w:start w:val="1"/>
      <w:numFmt w:val="lowerRoman"/>
      <w:lvlText w:val="%3."/>
      <w:lvlJc w:val="right"/>
      <w:pPr>
        <w:ind w:left="2508" w:hanging="180"/>
      </w:pPr>
    </w:lvl>
    <w:lvl w:ilvl="3" w:tplc="200A000F" w:tentative="1">
      <w:start w:val="1"/>
      <w:numFmt w:val="decimal"/>
      <w:lvlText w:val="%4."/>
      <w:lvlJc w:val="left"/>
      <w:pPr>
        <w:ind w:left="3228" w:hanging="360"/>
      </w:pPr>
    </w:lvl>
    <w:lvl w:ilvl="4" w:tplc="200A0019" w:tentative="1">
      <w:start w:val="1"/>
      <w:numFmt w:val="lowerLetter"/>
      <w:lvlText w:val="%5."/>
      <w:lvlJc w:val="left"/>
      <w:pPr>
        <w:ind w:left="3948" w:hanging="360"/>
      </w:pPr>
    </w:lvl>
    <w:lvl w:ilvl="5" w:tplc="200A001B" w:tentative="1">
      <w:start w:val="1"/>
      <w:numFmt w:val="lowerRoman"/>
      <w:lvlText w:val="%6."/>
      <w:lvlJc w:val="right"/>
      <w:pPr>
        <w:ind w:left="4668" w:hanging="180"/>
      </w:pPr>
    </w:lvl>
    <w:lvl w:ilvl="6" w:tplc="200A000F" w:tentative="1">
      <w:start w:val="1"/>
      <w:numFmt w:val="decimal"/>
      <w:lvlText w:val="%7."/>
      <w:lvlJc w:val="left"/>
      <w:pPr>
        <w:ind w:left="5388" w:hanging="360"/>
      </w:pPr>
    </w:lvl>
    <w:lvl w:ilvl="7" w:tplc="200A0019" w:tentative="1">
      <w:start w:val="1"/>
      <w:numFmt w:val="lowerLetter"/>
      <w:lvlText w:val="%8."/>
      <w:lvlJc w:val="left"/>
      <w:pPr>
        <w:ind w:left="6108" w:hanging="360"/>
      </w:pPr>
    </w:lvl>
    <w:lvl w:ilvl="8" w:tplc="200A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795292372">
    <w:abstractNumId w:val="1"/>
  </w:num>
  <w:num w:numId="2" w16cid:durableId="1636176943">
    <w:abstractNumId w:val="2"/>
  </w:num>
  <w:num w:numId="3" w16cid:durableId="1117798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06E0"/>
    <w:rsid w:val="000079F8"/>
    <w:rsid w:val="00017009"/>
    <w:rsid w:val="00022AC4"/>
    <w:rsid w:val="00037A1C"/>
    <w:rsid w:val="00042D55"/>
    <w:rsid w:val="00045448"/>
    <w:rsid w:val="00081933"/>
    <w:rsid w:val="000901F1"/>
    <w:rsid w:val="000A0836"/>
    <w:rsid w:val="000A0E8F"/>
    <w:rsid w:val="000C3DC7"/>
    <w:rsid w:val="000E1D7F"/>
    <w:rsid w:val="000E7C94"/>
    <w:rsid w:val="000F7E6B"/>
    <w:rsid w:val="00102257"/>
    <w:rsid w:val="001126C3"/>
    <w:rsid w:val="0011434D"/>
    <w:rsid w:val="00120B1A"/>
    <w:rsid w:val="00132B70"/>
    <w:rsid w:val="001713F5"/>
    <w:rsid w:val="001B078D"/>
    <w:rsid w:val="001B30E6"/>
    <w:rsid w:val="001B75FF"/>
    <w:rsid w:val="001C1E2F"/>
    <w:rsid w:val="001C712F"/>
    <w:rsid w:val="001D40A2"/>
    <w:rsid w:val="00221796"/>
    <w:rsid w:val="00222AE8"/>
    <w:rsid w:val="00226253"/>
    <w:rsid w:val="002350A3"/>
    <w:rsid w:val="00240FA8"/>
    <w:rsid w:val="00246E0C"/>
    <w:rsid w:val="00261BFF"/>
    <w:rsid w:val="00265A16"/>
    <w:rsid w:val="00275957"/>
    <w:rsid w:val="00281799"/>
    <w:rsid w:val="002D472D"/>
    <w:rsid w:val="002D68B6"/>
    <w:rsid w:val="002E09C7"/>
    <w:rsid w:val="002E0C9C"/>
    <w:rsid w:val="002E1A63"/>
    <w:rsid w:val="002F37F7"/>
    <w:rsid w:val="00302119"/>
    <w:rsid w:val="00304720"/>
    <w:rsid w:val="00305035"/>
    <w:rsid w:val="00312A01"/>
    <w:rsid w:val="00362D09"/>
    <w:rsid w:val="003917B0"/>
    <w:rsid w:val="003D3EB7"/>
    <w:rsid w:val="003D687A"/>
    <w:rsid w:val="003E511A"/>
    <w:rsid w:val="003F4C96"/>
    <w:rsid w:val="003F7574"/>
    <w:rsid w:val="004122B3"/>
    <w:rsid w:val="00422735"/>
    <w:rsid w:val="00430055"/>
    <w:rsid w:val="00430B8E"/>
    <w:rsid w:val="00430DB7"/>
    <w:rsid w:val="00456D3A"/>
    <w:rsid w:val="00463CC0"/>
    <w:rsid w:val="00463EED"/>
    <w:rsid w:val="004731F1"/>
    <w:rsid w:val="00473344"/>
    <w:rsid w:val="004812A8"/>
    <w:rsid w:val="00486C57"/>
    <w:rsid w:val="0049360A"/>
    <w:rsid w:val="004A2211"/>
    <w:rsid w:val="004A5427"/>
    <w:rsid w:val="004B79AE"/>
    <w:rsid w:val="004C3F01"/>
    <w:rsid w:val="004D1672"/>
    <w:rsid w:val="00500CC0"/>
    <w:rsid w:val="00514537"/>
    <w:rsid w:val="005152C3"/>
    <w:rsid w:val="00550CFC"/>
    <w:rsid w:val="0055125B"/>
    <w:rsid w:val="00552768"/>
    <w:rsid w:val="005640F8"/>
    <w:rsid w:val="00570EFE"/>
    <w:rsid w:val="0058267D"/>
    <w:rsid w:val="00592A94"/>
    <w:rsid w:val="005C57F0"/>
    <w:rsid w:val="006070E3"/>
    <w:rsid w:val="00622C69"/>
    <w:rsid w:val="006375C5"/>
    <w:rsid w:val="00642DD4"/>
    <w:rsid w:val="0065349B"/>
    <w:rsid w:val="00664885"/>
    <w:rsid w:val="006744AE"/>
    <w:rsid w:val="00677A1B"/>
    <w:rsid w:val="006B2ED8"/>
    <w:rsid w:val="006D1915"/>
    <w:rsid w:val="006D3BEC"/>
    <w:rsid w:val="006E41CA"/>
    <w:rsid w:val="00737134"/>
    <w:rsid w:val="007379D2"/>
    <w:rsid w:val="00765118"/>
    <w:rsid w:val="00780A9C"/>
    <w:rsid w:val="00783BEB"/>
    <w:rsid w:val="00786197"/>
    <w:rsid w:val="00793D02"/>
    <w:rsid w:val="007C7C08"/>
    <w:rsid w:val="007D359E"/>
    <w:rsid w:val="007D6694"/>
    <w:rsid w:val="007D7320"/>
    <w:rsid w:val="007F2F9D"/>
    <w:rsid w:val="007F670A"/>
    <w:rsid w:val="007F7B31"/>
    <w:rsid w:val="0081182D"/>
    <w:rsid w:val="0082106F"/>
    <w:rsid w:val="008406AF"/>
    <w:rsid w:val="0084108E"/>
    <w:rsid w:val="008413FC"/>
    <w:rsid w:val="00864656"/>
    <w:rsid w:val="00866AC0"/>
    <w:rsid w:val="0086773C"/>
    <w:rsid w:val="00872ADC"/>
    <w:rsid w:val="00883D0C"/>
    <w:rsid w:val="00887E2D"/>
    <w:rsid w:val="008968E1"/>
    <w:rsid w:val="008A48AE"/>
    <w:rsid w:val="008A663F"/>
    <w:rsid w:val="008B22FE"/>
    <w:rsid w:val="008C37C4"/>
    <w:rsid w:val="008E4BAE"/>
    <w:rsid w:val="008F52A7"/>
    <w:rsid w:val="00902102"/>
    <w:rsid w:val="00903AF9"/>
    <w:rsid w:val="00911F65"/>
    <w:rsid w:val="00930479"/>
    <w:rsid w:val="00931EC7"/>
    <w:rsid w:val="0094265C"/>
    <w:rsid w:val="00947B5F"/>
    <w:rsid w:val="00963814"/>
    <w:rsid w:val="009757B7"/>
    <w:rsid w:val="00980332"/>
    <w:rsid w:val="009905B3"/>
    <w:rsid w:val="009A50BF"/>
    <w:rsid w:val="009B0B47"/>
    <w:rsid w:val="009B46CE"/>
    <w:rsid w:val="009C059D"/>
    <w:rsid w:val="009C3C7A"/>
    <w:rsid w:val="009C4941"/>
    <w:rsid w:val="009E29D1"/>
    <w:rsid w:val="009E5DB3"/>
    <w:rsid w:val="00A05F57"/>
    <w:rsid w:val="00A20C0F"/>
    <w:rsid w:val="00A23098"/>
    <w:rsid w:val="00A33081"/>
    <w:rsid w:val="00A44D33"/>
    <w:rsid w:val="00A54D0D"/>
    <w:rsid w:val="00A610F5"/>
    <w:rsid w:val="00B06513"/>
    <w:rsid w:val="00B120C8"/>
    <w:rsid w:val="00B20B50"/>
    <w:rsid w:val="00B26E73"/>
    <w:rsid w:val="00B67E7A"/>
    <w:rsid w:val="00BA2001"/>
    <w:rsid w:val="00BD7744"/>
    <w:rsid w:val="00BE35D3"/>
    <w:rsid w:val="00C006E0"/>
    <w:rsid w:val="00C0108C"/>
    <w:rsid w:val="00C05164"/>
    <w:rsid w:val="00C1572D"/>
    <w:rsid w:val="00C21BB0"/>
    <w:rsid w:val="00C300DA"/>
    <w:rsid w:val="00C324F1"/>
    <w:rsid w:val="00C36E66"/>
    <w:rsid w:val="00C439A6"/>
    <w:rsid w:val="00C57631"/>
    <w:rsid w:val="00C8385D"/>
    <w:rsid w:val="00C925D9"/>
    <w:rsid w:val="00C9265D"/>
    <w:rsid w:val="00CB1E7B"/>
    <w:rsid w:val="00CC35A9"/>
    <w:rsid w:val="00CF2CAE"/>
    <w:rsid w:val="00D00A20"/>
    <w:rsid w:val="00D03D04"/>
    <w:rsid w:val="00D141A5"/>
    <w:rsid w:val="00D215DE"/>
    <w:rsid w:val="00D25167"/>
    <w:rsid w:val="00D6054E"/>
    <w:rsid w:val="00D64C96"/>
    <w:rsid w:val="00D97D81"/>
    <w:rsid w:val="00DA0125"/>
    <w:rsid w:val="00DA0AB8"/>
    <w:rsid w:val="00DB09CF"/>
    <w:rsid w:val="00DB1E86"/>
    <w:rsid w:val="00DB3D81"/>
    <w:rsid w:val="00DB7639"/>
    <w:rsid w:val="00DE56C1"/>
    <w:rsid w:val="00DF0158"/>
    <w:rsid w:val="00DF6A60"/>
    <w:rsid w:val="00E13BF0"/>
    <w:rsid w:val="00E4550B"/>
    <w:rsid w:val="00E470E4"/>
    <w:rsid w:val="00E5029D"/>
    <w:rsid w:val="00E67EE9"/>
    <w:rsid w:val="00E71A2D"/>
    <w:rsid w:val="00E7272F"/>
    <w:rsid w:val="00E972CF"/>
    <w:rsid w:val="00EA0C49"/>
    <w:rsid w:val="00EA74EC"/>
    <w:rsid w:val="00EC32E2"/>
    <w:rsid w:val="00F10426"/>
    <w:rsid w:val="00F12A6F"/>
    <w:rsid w:val="00F14440"/>
    <w:rsid w:val="00F25545"/>
    <w:rsid w:val="00F279C3"/>
    <w:rsid w:val="00F53F22"/>
    <w:rsid w:val="00F70D98"/>
    <w:rsid w:val="00F76649"/>
    <w:rsid w:val="00F90284"/>
    <w:rsid w:val="00F95887"/>
    <w:rsid w:val="00FB797F"/>
    <w:rsid w:val="00FC014C"/>
    <w:rsid w:val="00FC6878"/>
    <w:rsid w:val="00FF418F"/>
    <w:rsid w:val="00FF528C"/>
    <w:rsid w:val="00FF7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CCC08"/>
  <w15:docId w15:val="{AA15B679-B5CB-4106-96C2-77B6AD43F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3EB7"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808080" w:themeColor="text1" w:themeTint="7F"/>
    </w:rPr>
  </w:style>
  <w:style w:type="character" w:styleId="nfasis">
    <w:name w:val="Emphasis"/>
    <w:basedOn w:val="Fuentedeprrafopredeter"/>
    <w:uiPriority w:val="20"/>
    <w:qFormat/>
    <w:rPr>
      <w:i/>
      <w:iCs/>
    </w:rPr>
  </w:style>
  <w:style w:type="character" w:styleId="nfasisintenso">
    <w:name w:val="Intense Emphasis"/>
    <w:basedOn w:val="Fuentedeprrafopredeter"/>
    <w:uiPriority w:val="21"/>
    <w:qFormat/>
    <w:rPr>
      <w:b/>
      <w:bCs/>
      <w:i/>
      <w:iCs/>
      <w:color w:val="4F81BD" w:themeColor="accent1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paragraph" w:styleId="Cita">
    <w:name w:val="Quote"/>
    <w:basedOn w:val="Normal"/>
    <w:next w:val="Normal"/>
    <w:link w:val="CitaCar"/>
    <w:uiPriority w:val="29"/>
    <w:qFormat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Pr>
      <w:b/>
      <w:bCs/>
      <w:smallCaps/>
      <w:spacing w:val="5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unhideWhenUsed/>
    <w:rPr>
      <w:color w:val="800080" w:themeColor="followedHyperlink"/>
      <w:u w:val="single"/>
    </w:rPr>
  </w:style>
  <w:style w:type="table" w:styleId="Tablaconcuadrcula">
    <w:name w:val="Table Grid"/>
    <w:basedOn w:val="Tablanormal"/>
    <w:uiPriority w:val="59"/>
    <w:rsid w:val="00A20C0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362D09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62D09"/>
  </w:style>
  <w:style w:type="paragraph" w:styleId="Piedepgina">
    <w:name w:val="footer"/>
    <w:basedOn w:val="Normal"/>
    <w:link w:val="PiedepginaCar"/>
    <w:uiPriority w:val="99"/>
    <w:unhideWhenUsed/>
    <w:rsid w:val="00362D09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2D09"/>
  </w:style>
  <w:style w:type="paragraph" w:styleId="Textoindependiente">
    <w:name w:val="Body Text"/>
    <w:basedOn w:val="Normal"/>
    <w:link w:val="TextoindependienteCar"/>
    <w:uiPriority w:val="1"/>
    <w:qFormat/>
    <w:rsid w:val="0065349B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65349B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98033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80332"/>
    <w:pPr>
      <w:spacing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80332"/>
    <w:rPr>
      <w:rFonts w:ascii="Times New Roman" w:eastAsia="Times New Roman" w:hAnsi="Times New Roman" w:cs="Times New Roman"/>
      <w:sz w:val="20"/>
      <w:szCs w:val="20"/>
      <w:lang w:eastAsia="es-ES"/>
    </w:rPr>
  </w:style>
  <w:style w:type="table" w:customStyle="1" w:styleId="TableNormal">
    <w:name w:val="Table Normal"/>
    <w:uiPriority w:val="2"/>
    <w:semiHidden/>
    <w:unhideWhenUsed/>
    <w:qFormat/>
    <w:rsid w:val="00D97D81"/>
    <w:pPr>
      <w:widowControl w:val="0"/>
      <w:autoSpaceDE w:val="0"/>
      <w:autoSpaceDN w:val="0"/>
      <w:spacing w:line="240" w:lineRule="auto"/>
      <w:ind w:firstLine="0"/>
      <w:jc w:val="left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D97D81"/>
    <w:pPr>
      <w:spacing w:line="240" w:lineRule="auto"/>
      <w:ind w:firstLine="0"/>
      <w:jc w:val="left"/>
    </w:pPr>
    <w:rPr>
      <w:rFonts w:ascii="Calibri" w:eastAsia="Calibri" w:hAnsi="Calibri" w:cs="Calibri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80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33\Word%202010%20loo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8F7D22-4F2D-422D-89A5-425AFE7BBF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2010 look</Template>
  <TotalTime>1297</TotalTime>
  <Pages>18</Pages>
  <Words>832</Words>
  <Characters>4577</Characters>
  <Application>Microsoft Office Word</Application>
  <DocSecurity>0</DocSecurity>
  <Lines>38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yhoenyer alvarado</cp:lastModifiedBy>
  <cp:revision>82</cp:revision>
  <dcterms:created xsi:type="dcterms:W3CDTF">2025-04-22T23:55:00Z</dcterms:created>
  <dcterms:modified xsi:type="dcterms:W3CDTF">2025-10-25T21:15:00Z</dcterms:modified>
</cp:coreProperties>
</file>